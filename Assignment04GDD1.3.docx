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3E1D56">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3E1D56" w:rsidRDefault="00881870" w:rsidP="0088187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sdmd games</w:t>
                    </w:r>
                  </w:p>
                </w:tc>
              </w:sdtContent>
            </w:sdt>
          </w:tr>
          <w:tr w:rsidR="003E1D56">
            <w:trPr>
              <w:trHeight w:val="1440"/>
              <w:jc w:val="center"/>
            </w:trPr>
            <w:sdt>
              <w:sdtPr>
                <w:rPr>
                  <w:rFonts w:asciiTheme="majorHAnsi" w:eastAsiaTheme="majorEastAsia" w:hAnsiTheme="majorHAnsi" w:cstheme="majorBidi"/>
                  <w:sz w:val="96"/>
                  <w:szCs w:val="9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E1D56" w:rsidRDefault="001E7C88" w:rsidP="0088187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96"/>
                        <w:szCs w:val="96"/>
                      </w:rPr>
                      <w:t>Target Practice</w:t>
                    </w:r>
                  </w:p>
                </w:tc>
              </w:sdtContent>
            </w:sdt>
          </w:tr>
          <w:tr w:rsidR="003E1D56">
            <w:trPr>
              <w:trHeight w:val="720"/>
              <w:jc w:val="center"/>
            </w:trPr>
            <w:tc>
              <w:tcPr>
                <w:tcW w:w="5000" w:type="pct"/>
                <w:tcBorders>
                  <w:top w:val="single" w:sz="4" w:space="0" w:color="4F81BD" w:themeColor="accent1"/>
                </w:tcBorders>
                <w:vAlign w:val="center"/>
              </w:tcPr>
              <w:p w:rsidR="003E1D56" w:rsidRPr="003E1D56" w:rsidRDefault="008D088A" w:rsidP="001E7C88">
                <w:pPr>
                  <w:pStyle w:val="NoSpacing"/>
                  <w:jc w:val="center"/>
                  <w:rPr>
                    <w:rFonts w:asciiTheme="majorHAnsi" w:eastAsiaTheme="majorEastAsia" w:hAnsiTheme="majorHAnsi" w:cstheme="majorBidi"/>
                    <w:b/>
                    <w:sz w:val="60"/>
                    <w:szCs w:val="60"/>
                  </w:rPr>
                </w:pPr>
                <w:sdt>
                  <w:sdtPr>
                    <w:rPr>
                      <w:rFonts w:asciiTheme="majorHAnsi" w:eastAsiaTheme="majorEastAsia" w:hAnsiTheme="majorHAnsi" w:cstheme="majorBidi"/>
                      <w:b/>
                      <w:sz w:val="60"/>
                      <w:szCs w:val="6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1E7C88">
                      <w:rPr>
                        <w:rFonts w:asciiTheme="majorHAnsi" w:eastAsiaTheme="majorEastAsia" w:hAnsiTheme="majorHAnsi" w:cstheme="majorBidi"/>
                        <w:b/>
                        <w:sz w:val="60"/>
                        <w:szCs w:val="60"/>
                      </w:rPr>
                      <w:t>Final Project</w:t>
                    </w:r>
                  </w:sdtContent>
                </w:sdt>
              </w:p>
            </w:tc>
          </w:tr>
          <w:tr w:rsidR="003E1D56">
            <w:trPr>
              <w:trHeight w:val="360"/>
              <w:jc w:val="center"/>
            </w:trPr>
            <w:tc>
              <w:tcPr>
                <w:tcW w:w="5000" w:type="pct"/>
                <w:vAlign w:val="center"/>
              </w:tcPr>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Pr="003E1D56" w:rsidRDefault="005401F2">
                <w:pPr>
                  <w:pStyle w:val="NoSpacing"/>
                  <w:jc w:val="center"/>
                  <w:rPr>
                    <w:sz w:val="24"/>
                    <w:szCs w:val="24"/>
                  </w:rPr>
                </w:pPr>
                <w:r>
                  <w:rPr>
                    <w:sz w:val="24"/>
                    <w:szCs w:val="24"/>
                  </w:rPr>
                  <w:t>Version</w:t>
                </w:r>
                <w:r w:rsidR="001E7C88">
                  <w:rPr>
                    <w:sz w:val="24"/>
                    <w:szCs w:val="24"/>
                  </w:rPr>
                  <w:t xml:space="preserve"> 1.3</w:t>
                </w:r>
                <w:r>
                  <w:rPr>
                    <w:sz w:val="24"/>
                    <w:szCs w:val="24"/>
                  </w:rPr>
                  <w:t xml:space="preserve"> </w:t>
                </w:r>
              </w:p>
              <w:p w:rsidR="003E1D56" w:rsidRDefault="003E1D56">
                <w:pPr>
                  <w:pStyle w:val="NoSpacing"/>
                  <w:jc w:val="center"/>
                </w:pPr>
              </w:p>
              <w:p w:rsidR="003E1D56" w:rsidRDefault="003E1D56">
                <w:pPr>
                  <w:pStyle w:val="NoSpacing"/>
                  <w:jc w:val="center"/>
                </w:pPr>
                <w:r>
                  <w:t xml:space="preserve">All work Copyright © </w:t>
                </w:r>
                <w:r w:rsidR="00C60AAE">
                  <w:t>2015 by SDMD</w:t>
                </w:r>
                <w:r>
                  <w:t xml:space="preserve"> Games.</w:t>
                </w:r>
              </w:p>
              <w:p w:rsidR="003E1D56" w:rsidRDefault="003E1D56">
                <w:pPr>
                  <w:pStyle w:val="NoSpacing"/>
                  <w:jc w:val="center"/>
                </w:pPr>
                <w:r>
                  <w:t>All rights reserved.</w:t>
                </w:r>
              </w:p>
              <w:p w:rsidR="003E1D56" w:rsidRDefault="003E1D56">
                <w:pPr>
                  <w:pStyle w:val="NoSpacing"/>
                  <w:jc w:val="center"/>
                </w:pPr>
              </w:p>
              <w:p w:rsidR="003E1D56" w:rsidRDefault="003E1D56">
                <w:pPr>
                  <w:pStyle w:val="NoSpacing"/>
                  <w:jc w:val="center"/>
                </w:pPr>
              </w:p>
              <w:p w:rsidR="003E1D56" w:rsidRDefault="003E1D56">
                <w:pPr>
                  <w:pStyle w:val="NoSpacing"/>
                  <w:jc w:val="center"/>
                </w:pPr>
              </w:p>
            </w:tc>
          </w:tr>
          <w:tr w:rsidR="003E1D56">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E1D56" w:rsidRPr="003E1D56" w:rsidRDefault="00F27780" w:rsidP="00F27780">
                    <w:pPr>
                      <w:pStyle w:val="NoSpacing"/>
                      <w:jc w:val="center"/>
                      <w:rPr>
                        <w:b/>
                        <w:bCs/>
                        <w:sz w:val="28"/>
                        <w:szCs w:val="28"/>
                        <w:u w:val="single"/>
                      </w:rPr>
                    </w:pPr>
                    <w:r>
                      <w:rPr>
                        <w:b/>
                        <w:bCs/>
                        <w:sz w:val="28"/>
                        <w:szCs w:val="28"/>
                        <w:u w:val="single"/>
                        <w:lang w:val="en-US"/>
                      </w:rPr>
                      <w:t>Selina-Dionne Mohini Daley</w:t>
                    </w:r>
                  </w:p>
                </w:tc>
              </w:sdtContent>
            </w:sdt>
          </w:tr>
          <w:tr w:rsidR="003E1D56">
            <w:trPr>
              <w:trHeight w:val="360"/>
              <w:jc w:val="center"/>
            </w:trPr>
            <w:tc>
              <w:tcPr>
                <w:tcW w:w="5000" w:type="pct"/>
                <w:vAlign w:val="center"/>
              </w:tcPr>
              <w:p w:rsidR="003E1D56" w:rsidRDefault="003E1D56" w:rsidP="003E1D56">
                <w:pPr>
                  <w:pStyle w:val="NoSpacing"/>
                  <w:jc w:val="center"/>
                  <w:rPr>
                    <w:b/>
                    <w:bCs/>
                  </w:rPr>
                </w:pPr>
              </w:p>
            </w:tc>
          </w:tr>
        </w:tbl>
        <w:p w:rsidR="003E1D56" w:rsidRDefault="00C60AAE">
          <w:r>
            <w:rPr>
              <w:noProof/>
              <w:lang w:eastAsia="en-CA"/>
            </w:rPr>
            <mc:AlternateContent>
              <mc:Choice Requires="wps">
                <w:drawing>
                  <wp:anchor distT="0" distB="0" distL="114300" distR="114300" simplePos="0" relativeHeight="251650560" behindDoc="0" locked="0" layoutInCell="1" allowOverlap="1" wp14:anchorId="405161E1" wp14:editId="0D24D566">
                    <wp:simplePos x="0" y="0"/>
                    <wp:positionH relativeFrom="column">
                      <wp:posOffset>-161925</wp:posOffset>
                    </wp:positionH>
                    <wp:positionV relativeFrom="paragraph">
                      <wp:posOffset>-5856604</wp:posOffset>
                    </wp:positionV>
                    <wp:extent cx="6524625" cy="1295400"/>
                    <wp:effectExtent l="0" t="0" r="28575" b="1905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4625" cy="1295400"/>
                            </a:xfrm>
                            <a:prstGeom prst="rect">
                              <a:avLst/>
                            </a:prstGeom>
                            <a:solidFill>
                              <a:srgbClr val="FFFFFF"/>
                            </a:solidFill>
                            <a:ln w="9525">
                              <a:solidFill>
                                <a:srgbClr val="000000"/>
                              </a:solidFill>
                              <a:miter lim="800000"/>
                              <a:headEnd/>
                              <a:tailEnd/>
                            </a:ln>
                          </wps:spPr>
                          <wps:txbx>
                            <w:txbxContent>
                              <w:p w:rsidR="003E1D56" w:rsidRDefault="00C60AAE" w:rsidP="00C60AAE">
                                <w:pPr>
                                  <w:jc w:val="center"/>
                                </w:pPr>
                                <w:r w:rsidRPr="00C60AAE">
                                  <w:rPr>
                                    <w:b/>
                                    <w:noProof/>
                                    <w:sz w:val="28"/>
                                    <w:szCs w:val="28"/>
                                    <w:lang w:eastAsia="en-CA"/>
                                  </w:rPr>
                                  <w:drawing>
                                    <wp:inline distT="0" distB="0" distL="0" distR="0" wp14:anchorId="3BA19AB7" wp14:editId="41B9291C">
                                      <wp:extent cx="6496050" cy="1276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96050" cy="1276350"/>
                                              </a:xfrm>
                                              <a:prstGeom prst="rect">
                                                <a:avLst/>
                                              </a:prstGeom>
                                              <a:noFill/>
                                              <a:ln>
                                                <a:noFill/>
                                              </a:ln>
                                            </pic:spPr>
                                          </pic:pic>
                                        </a:graphicData>
                                      </a:graphic>
                                    </wp:inline>
                                  </w:drawing>
                                </w:r>
                              </w:p>
                              <w:p w:rsidR="003E1D56" w:rsidRPr="003E1D56" w:rsidRDefault="003E1D56" w:rsidP="00C60AAE">
                                <w:pPr>
                                  <w:jc w:val="center"/>
                                  <w:rPr>
                                    <w:b/>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2.75pt;margin-top:-461.15pt;width:513.75pt;height:102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">
                    <v:textbox>
                      <w:txbxContent>
                        <w:p w:rsidR="003E1D56" w:rsidRDefault="00C60AAE" w:rsidP="00C60AAE">
                          <w:pPr>
                            <w:jc w:val="center"/>
                          </w:pPr>
                          <w:r w:rsidRPr="00C60AAE">
                            <w:rPr>
                              <w:b/>
                              <w:noProof/>
                              <w:sz w:val="28"/>
                              <w:szCs w:val="28"/>
                              <w:lang w:eastAsia="en-CA"/>
                            </w:rPr>
                            <w:drawing>
                              <wp:inline distT="0" distB="0" distL="0" distR="0" wp14:anchorId="3BA19AB7" wp14:editId="41B9291C">
                                <wp:extent cx="6496050" cy="1276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96050" cy="1276350"/>
                                        </a:xfrm>
                                        <a:prstGeom prst="rect">
                                          <a:avLst/>
                                        </a:prstGeom>
                                        <a:noFill/>
                                        <a:ln>
                                          <a:noFill/>
                                        </a:ln>
                                      </pic:spPr>
                                    </pic:pic>
                                  </a:graphicData>
                                </a:graphic>
                              </wp:inline>
                            </w:drawing>
                          </w:r>
                        </w:p>
                        <w:p w:rsidR="003E1D56" w:rsidRPr="003E1D56" w:rsidRDefault="003E1D56" w:rsidP="00C60AAE">
                          <w:pPr>
                            <w:jc w:val="center"/>
                            <w:rPr>
                              <w:b/>
                              <w:sz w:val="28"/>
                              <w:szCs w:val="28"/>
                            </w:rPr>
                          </w:pPr>
                        </w:p>
                      </w:txbxContent>
                    </v:textbox>
                  </v:shape>
                </w:pict>
              </mc:Fallback>
            </mc:AlternateContent>
          </w:r>
        </w:p>
        <w:p w:rsidR="003E1D56" w:rsidRDefault="003E1D56"/>
        <w:tbl>
          <w:tblPr>
            <w:tblpPr w:leftFromText="187" w:rightFromText="187" w:horzAnchor="margin" w:tblpXSpec="center" w:tblpYSpec="bottom"/>
            <w:tblW w:w="5000" w:type="pct"/>
            <w:tblLook w:val="04A0" w:firstRow="1" w:lastRow="0" w:firstColumn="1" w:lastColumn="0" w:noHBand="0" w:noVBand="1"/>
          </w:tblPr>
          <w:tblGrid>
            <w:gridCol w:w="9576"/>
          </w:tblGrid>
          <w:tr w:rsidR="003E1D56">
            <w:tc>
              <w:tcPr>
                <w:tcW w:w="5000" w:type="pct"/>
              </w:tcPr>
              <w:p w:rsidR="003E1D56" w:rsidRPr="003E1D56" w:rsidRDefault="00DB1C45" w:rsidP="00DB1C45">
                <w:pPr>
                  <w:pStyle w:val="NoSpacing"/>
                  <w:jc w:val="center"/>
                  <w:rPr>
                    <w:sz w:val="24"/>
                    <w:szCs w:val="24"/>
                  </w:rPr>
                </w:pPr>
                <w:r>
                  <w:rPr>
                    <w:sz w:val="24"/>
                    <w:szCs w:val="24"/>
                  </w:rPr>
                  <w:t>December</w:t>
                </w:r>
                <w:r w:rsidR="00E175E9">
                  <w:rPr>
                    <w:sz w:val="24"/>
                    <w:szCs w:val="24"/>
                  </w:rPr>
                  <w:t xml:space="preserve"> </w:t>
                </w:r>
                <w:r>
                  <w:rPr>
                    <w:sz w:val="24"/>
                    <w:szCs w:val="24"/>
                  </w:rPr>
                  <w:t>4</w:t>
                </w:r>
                <w:r w:rsidR="00E175E9">
                  <w:rPr>
                    <w:sz w:val="24"/>
                    <w:szCs w:val="24"/>
                  </w:rPr>
                  <w:t>,</w:t>
                </w:r>
                <w:r w:rsidR="00021BBC">
                  <w:rPr>
                    <w:sz w:val="24"/>
                    <w:szCs w:val="24"/>
                  </w:rPr>
                  <w:t xml:space="preserve"> 201</w:t>
                </w:r>
                <w:r w:rsidR="00C40AFD">
                  <w:rPr>
                    <w:sz w:val="24"/>
                    <w:szCs w:val="24"/>
                  </w:rPr>
                  <w:t>5</w:t>
                </w:r>
              </w:p>
            </w:tc>
          </w:tr>
        </w:tbl>
        <w:p w:rsidR="003E1D56" w:rsidRDefault="003E1D56"/>
        <w:p w:rsidR="003E1D56" w:rsidRDefault="003E1D56">
          <w:r>
            <w:br w:type="page"/>
          </w:r>
        </w:p>
      </w:sdtContent>
    </w:sdt>
    <w:p w:rsidR="009A4D42" w:rsidRDefault="009A4D42" w:rsidP="009A4D42">
      <w:pPr>
        <w:jc w:val="center"/>
        <w:rPr>
          <w:b/>
          <w:sz w:val="24"/>
          <w:szCs w:val="24"/>
          <w:u w:val="single"/>
        </w:rPr>
      </w:pPr>
      <w:r w:rsidRPr="009A4D42">
        <w:rPr>
          <w:b/>
          <w:sz w:val="24"/>
          <w:szCs w:val="24"/>
          <w:u w:val="single"/>
        </w:rPr>
        <w:lastRenderedPageBreak/>
        <w:t>Table of Contents</w:t>
      </w:r>
    </w:p>
    <w:p w:rsidR="006D2709" w:rsidRDefault="006D2709" w:rsidP="006D2709">
      <w:pPr>
        <w:rPr>
          <w:sz w:val="24"/>
          <w:szCs w:val="24"/>
        </w:rPr>
      </w:pPr>
    </w:p>
    <w:p w:rsidR="006D2709" w:rsidRPr="006D2709" w:rsidRDefault="006D2709" w:rsidP="006D2709">
      <w:pPr>
        <w:rPr>
          <w:sz w:val="24"/>
          <w:szCs w:val="24"/>
        </w:rPr>
      </w:pPr>
      <w:r w:rsidRPr="006D2709">
        <w:rPr>
          <w:sz w:val="24"/>
          <w:szCs w:val="24"/>
        </w:rPr>
        <w:t xml:space="preserve">Version history…………………………………………………………………………………………………………………………. </w:t>
      </w:r>
      <w:r w:rsidR="0014357E">
        <w:rPr>
          <w:sz w:val="24"/>
          <w:szCs w:val="24"/>
        </w:rPr>
        <w:t>3</w:t>
      </w:r>
    </w:p>
    <w:p w:rsidR="006D2709" w:rsidRPr="006D2709" w:rsidRDefault="006D2709" w:rsidP="006D2709">
      <w:pPr>
        <w:rPr>
          <w:sz w:val="24"/>
          <w:szCs w:val="24"/>
        </w:rPr>
      </w:pPr>
      <w:r w:rsidRPr="006D2709">
        <w:rPr>
          <w:sz w:val="24"/>
          <w:szCs w:val="24"/>
        </w:rPr>
        <w:t>Game description…………………………………………</w:t>
      </w:r>
      <w:r w:rsidR="0014357E">
        <w:rPr>
          <w:sz w:val="24"/>
          <w:szCs w:val="24"/>
        </w:rPr>
        <w:t>……….……………………………………………………………….… 4</w:t>
      </w:r>
    </w:p>
    <w:p w:rsidR="006D2709" w:rsidRPr="006D2709" w:rsidRDefault="006D2709" w:rsidP="006D2709">
      <w:pPr>
        <w:rPr>
          <w:sz w:val="24"/>
          <w:szCs w:val="24"/>
        </w:rPr>
      </w:pPr>
      <w:r w:rsidRPr="006D2709">
        <w:rPr>
          <w:sz w:val="24"/>
          <w:szCs w:val="24"/>
        </w:rPr>
        <w:t>Controls………………………………………………………</w:t>
      </w:r>
      <w:r w:rsidR="0014357E">
        <w:rPr>
          <w:sz w:val="24"/>
          <w:szCs w:val="24"/>
        </w:rPr>
        <w:t>……………………………………………………………………………. 4</w:t>
      </w:r>
    </w:p>
    <w:p w:rsidR="006D2709" w:rsidRPr="006D2709" w:rsidRDefault="006D2709" w:rsidP="006D2709">
      <w:pPr>
        <w:rPr>
          <w:sz w:val="24"/>
          <w:szCs w:val="24"/>
        </w:rPr>
      </w:pPr>
      <w:r w:rsidRPr="006D2709">
        <w:rPr>
          <w:sz w:val="24"/>
          <w:szCs w:val="24"/>
        </w:rPr>
        <w:t>Interface sketch……………………………………………</w:t>
      </w:r>
      <w:r w:rsidR="006E7D86">
        <w:rPr>
          <w:sz w:val="24"/>
          <w:szCs w:val="24"/>
        </w:rPr>
        <w:t>………………………………………………………………………….. 5</w:t>
      </w:r>
    </w:p>
    <w:p w:rsidR="006D2709" w:rsidRPr="006D2709" w:rsidRDefault="006D2709" w:rsidP="006D2709">
      <w:pPr>
        <w:rPr>
          <w:sz w:val="24"/>
          <w:szCs w:val="24"/>
        </w:rPr>
      </w:pPr>
      <w:r w:rsidRPr="006D2709">
        <w:rPr>
          <w:sz w:val="24"/>
          <w:szCs w:val="24"/>
        </w:rPr>
        <w:t>Screen description………………………………………</w:t>
      </w:r>
      <w:r w:rsidR="0014357E">
        <w:rPr>
          <w:sz w:val="24"/>
          <w:szCs w:val="24"/>
        </w:rPr>
        <w:t>……………………………………………………………………………. 5</w:t>
      </w:r>
    </w:p>
    <w:p w:rsidR="006D2709" w:rsidRPr="006D2709" w:rsidRDefault="006D2709" w:rsidP="006D2709">
      <w:pPr>
        <w:rPr>
          <w:sz w:val="24"/>
          <w:szCs w:val="24"/>
        </w:rPr>
      </w:pPr>
      <w:r w:rsidRPr="006D2709">
        <w:rPr>
          <w:sz w:val="24"/>
          <w:szCs w:val="24"/>
        </w:rPr>
        <w:t>Character……………………………………………………</w:t>
      </w:r>
      <w:r w:rsidR="006E7D86">
        <w:rPr>
          <w:sz w:val="24"/>
          <w:szCs w:val="24"/>
        </w:rPr>
        <w:t>……………………………………………………………………………. 6</w:t>
      </w:r>
    </w:p>
    <w:p w:rsidR="006D2709" w:rsidRPr="006D2709" w:rsidRDefault="006D2709" w:rsidP="006D2709">
      <w:pPr>
        <w:rPr>
          <w:sz w:val="24"/>
          <w:szCs w:val="24"/>
        </w:rPr>
      </w:pPr>
      <w:r w:rsidRPr="006D2709">
        <w:rPr>
          <w:sz w:val="24"/>
          <w:szCs w:val="24"/>
        </w:rPr>
        <w:t>Enemies……………………………………………………</w:t>
      </w:r>
      <w:r w:rsidR="0014357E">
        <w:rPr>
          <w:sz w:val="24"/>
          <w:szCs w:val="24"/>
        </w:rPr>
        <w:t>……………………………………………………………………………… 6</w:t>
      </w:r>
    </w:p>
    <w:p w:rsidR="006D2709" w:rsidRPr="006D2709" w:rsidRDefault="0014357E" w:rsidP="006D2709">
      <w:pPr>
        <w:rPr>
          <w:sz w:val="24"/>
          <w:szCs w:val="24"/>
        </w:rPr>
      </w:pPr>
      <w:r>
        <w:rPr>
          <w:sz w:val="24"/>
          <w:szCs w:val="24"/>
        </w:rPr>
        <w:t>Weapons…………………………………………………………………………………………………………………………………. 6</w:t>
      </w:r>
    </w:p>
    <w:p w:rsidR="0014357E" w:rsidRDefault="006D2709" w:rsidP="005F4ACC">
      <w:pPr>
        <w:rPr>
          <w:sz w:val="24"/>
          <w:szCs w:val="24"/>
        </w:rPr>
      </w:pPr>
      <w:r w:rsidRPr="006D2709">
        <w:rPr>
          <w:sz w:val="24"/>
          <w:szCs w:val="24"/>
        </w:rPr>
        <w:t>Items……………………………………………………………</w:t>
      </w:r>
      <w:r w:rsidR="008B66B7">
        <w:rPr>
          <w:sz w:val="24"/>
          <w:szCs w:val="24"/>
        </w:rPr>
        <w:t>………………………………………………………………………….. 6</w:t>
      </w:r>
    </w:p>
    <w:p w:rsidR="006D2709" w:rsidRPr="006D2709" w:rsidRDefault="006D2709" w:rsidP="006D2709">
      <w:pPr>
        <w:rPr>
          <w:sz w:val="24"/>
          <w:szCs w:val="24"/>
        </w:rPr>
      </w:pPr>
      <w:r w:rsidRPr="006D2709">
        <w:rPr>
          <w:sz w:val="24"/>
          <w:szCs w:val="24"/>
        </w:rPr>
        <w:t>Sound index…………………………………………………</w:t>
      </w:r>
      <w:r w:rsidR="0014357E">
        <w:rPr>
          <w:sz w:val="24"/>
          <w:szCs w:val="24"/>
        </w:rPr>
        <w:t>………………………………………………………………………….. 7</w:t>
      </w:r>
    </w:p>
    <w:p w:rsidR="009A4D42" w:rsidRDefault="006D2709" w:rsidP="006D2709">
      <w:pPr>
        <w:rPr>
          <w:b/>
          <w:sz w:val="24"/>
          <w:szCs w:val="24"/>
          <w:u w:val="single"/>
        </w:rPr>
      </w:pPr>
      <w:r w:rsidRPr="006D2709">
        <w:rPr>
          <w:sz w:val="24"/>
          <w:szCs w:val="24"/>
        </w:rPr>
        <w:t>Art/multimedia index…………………………………</w:t>
      </w:r>
      <w:r w:rsidR="0014357E">
        <w:rPr>
          <w:sz w:val="24"/>
          <w:szCs w:val="24"/>
        </w:rPr>
        <w:t>……………………………………………………………………………. 7</w:t>
      </w:r>
      <w:r w:rsidR="009A4D42">
        <w:rPr>
          <w:b/>
          <w:sz w:val="24"/>
          <w:szCs w:val="24"/>
          <w:u w:val="single"/>
        </w:rPr>
        <w:br w:type="page"/>
      </w:r>
    </w:p>
    <w:p w:rsidR="00F56775" w:rsidRPr="006D2709" w:rsidRDefault="009A4D42" w:rsidP="009A4D42">
      <w:pPr>
        <w:jc w:val="center"/>
        <w:rPr>
          <w:b/>
          <w:u w:val="single"/>
        </w:rPr>
      </w:pPr>
      <w:r w:rsidRPr="006D2709">
        <w:rPr>
          <w:b/>
          <w:u w:val="single"/>
        </w:rPr>
        <w:lastRenderedPageBreak/>
        <w:t>Version History</w:t>
      </w:r>
    </w:p>
    <w:p w:rsidR="006D2709" w:rsidRPr="006D2709" w:rsidRDefault="006D2709" w:rsidP="006D2709">
      <w:r w:rsidRPr="006D2709">
        <w:t>Version 1</w:t>
      </w:r>
    </w:p>
    <w:p w:rsidR="006D2709" w:rsidRPr="006D2709" w:rsidRDefault="006D2709" w:rsidP="006D2709">
      <w:pPr>
        <w:rPr>
          <w:sz w:val="21"/>
          <w:szCs w:val="21"/>
        </w:rPr>
      </w:pPr>
      <w:r w:rsidRPr="006D2709">
        <w:rPr>
          <w:sz w:val="21"/>
          <w:szCs w:val="21"/>
        </w:rPr>
        <w:t xml:space="preserve">   - Character movement: Game Object for the character and a movement script</w:t>
      </w:r>
    </w:p>
    <w:p w:rsidR="006D2709" w:rsidRPr="006D2709" w:rsidRDefault="006D2709" w:rsidP="006D2709">
      <w:pPr>
        <w:rPr>
          <w:sz w:val="21"/>
          <w:szCs w:val="21"/>
        </w:rPr>
      </w:pPr>
      <w:r w:rsidRPr="006D2709">
        <w:rPr>
          <w:sz w:val="21"/>
          <w:szCs w:val="21"/>
        </w:rPr>
        <w:t xml:space="preserve">   - </w:t>
      </w:r>
      <w:r w:rsidR="00DB1C45">
        <w:rPr>
          <w:sz w:val="21"/>
          <w:szCs w:val="21"/>
        </w:rPr>
        <w:t>Maze</w:t>
      </w:r>
      <w:r w:rsidRPr="006D2709">
        <w:rPr>
          <w:sz w:val="21"/>
          <w:szCs w:val="21"/>
        </w:rPr>
        <w:t xml:space="preserve">: Game Object for the </w:t>
      </w:r>
      <w:r w:rsidR="005F4ACC">
        <w:rPr>
          <w:sz w:val="21"/>
          <w:szCs w:val="21"/>
        </w:rPr>
        <w:t>maze area</w:t>
      </w:r>
    </w:p>
    <w:p w:rsidR="006D2709" w:rsidRDefault="006D2709" w:rsidP="006D2709">
      <w:pPr>
        <w:rPr>
          <w:sz w:val="21"/>
          <w:szCs w:val="21"/>
        </w:rPr>
      </w:pPr>
      <w:r w:rsidRPr="006D2709">
        <w:rPr>
          <w:sz w:val="21"/>
          <w:szCs w:val="21"/>
        </w:rPr>
        <w:t xml:space="preserve">   - </w:t>
      </w:r>
      <w:r w:rsidR="005F4ACC">
        <w:rPr>
          <w:sz w:val="21"/>
          <w:szCs w:val="21"/>
        </w:rPr>
        <w:t>Gun</w:t>
      </w:r>
      <w:r w:rsidRPr="006D2709">
        <w:rPr>
          <w:sz w:val="21"/>
          <w:szCs w:val="21"/>
        </w:rPr>
        <w:t>: Player is able to kill enemies</w:t>
      </w:r>
    </w:p>
    <w:p w:rsidR="005F4ACC" w:rsidRDefault="005F4ACC" w:rsidP="006D2709">
      <w:pPr>
        <w:rPr>
          <w:sz w:val="21"/>
          <w:szCs w:val="21"/>
        </w:rPr>
      </w:pPr>
      <w:r>
        <w:rPr>
          <w:sz w:val="21"/>
          <w:szCs w:val="21"/>
        </w:rPr>
        <w:t xml:space="preserve">   - Gun Animations: Gun can be aimed and has a recoil animation  </w:t>
      </w:r>
    </w:p>
    <w:p w:rsidR="00B8342F" w:rsidRPr="006D2709" w:rsidRDefault="00B8342F" w:rsidP="006D2709">
      <w:pPr>
        <w:rPr>
          <w:sz w:val="21"/>
          <w:szCs w:val="21"/>
        </w:rPr>
      </w:pPr>
      <w:r>
        <w:rPr>
          <w:sz w:val="21"/>
          <w:szCs w:val="21"/>
        </w:rPr>
        <w:t xml:space="preserve">   - </w:t>
      </w:r>
      <w:r w:rsidR="005F4ACC">
        <w:rPr>
          <w:sz w:val="21"/>
          <w:szCs w:val="21"/>
        </w:rPr>
        <w:t>Effects and Sound</w:t>
      </w:r>
      <w:r>
        <w:rPr>
          <w:sz w:val="21"/>
          <w:szCs w:val="21"/>
        </w:rPr>
        <w:t xml:space="preserve">: </w:t>
      </w:r>
      <w:r w:rsidR="005F4ACC">
        <w:rPr>
          <w:sz w:val="21"/>
          <w:szCs w:val="21"/>
        </w:rPr>
        <w:t>Gun has a muzzle flash and makes noise when fired</w:t>
      </w:r>
    </w:p>
    <w:p w:rsidR="006D2709" w:rsidRPr="006D2709" w:rsidRDefault="003831A4" w:rsidP="006D2709">
      <w:pPr>
        <w:rPr>
          <w:sz w:val="21"/>
          <w:szCs w:val="21"/>
        </w:rPr>
      </w:pPr>
      <w:r>
        <w:rPr>
          <w:sz w:val="21"/>
          <w:szCs w:val="21"/>
        </w:rPr>
        <w:t xml:space="preserve">   </w:t>
      </w:r>
      <w:r w:rsidR="002B2854">
        <w:rPr>
          <w:sz w:val="21"/>
          <w:szCs w:val="21"/>
        </w:rPr>
        <w:t xml:space="preserve">- Targets: Three different coloured target Game Objects </w:t>
      </w:r>
    </w:p>
    <w:p w:rsidR="006D2709" w:rsidRPr="006D2709" w:rsidRDefault="006D2709" w:rsidP="006D2709"/>
    <w:p w:rsidR="006D2709" w:rsidRPr="006D2709" w:rsidRDefault="006D2709" w:rsidP="006D2709"/>
    <w:p w:rsidR="009A4D42" w:rsidRPr="00771846" w:rsidRDefault="009A4D42" w:rsidP="006D2709">
      <w:pPr>
        <w:rPr>
          <w:sz w:val="21"/>
          <w:szCs w:val="21"/>
        </w:rPr>
      </w:pPr>
      <w:r>
        <w:rPr>
          <w:sz w:val="24"/>
          <w:szCs w:val="24"/>
        </w:rPr>
        <w:br w:type="page"/>
      </w:r>
    </w:p>
    <w:p w:rsidR="00BF4089" w:rsidRDefault="009F6693" w:rsidP="00BF4089">
      <w:pPr>
        <w:pStyle w:val="ListParagraph"/>
        <w:numPr>
          <w:ilvl w:val="0"/>
          <w:numId w:val="1"/>
        </w:numPr>
        <w:rPr>
          <w:b/>
          <w:sz w:val="24"/>
          <w:szCs w:val="24"/>
        </w:rPr>
      </w:pPr>
      <w:r w:rsidRPr="008C6B2D">
        <w:rPr>
          <w:b/>
          <w:sz w:val="24"/>
          <w:szCs w:val="24"/>
        </w:rPr>
        <w:lastRenderedPageBreak/>
        <w:t>Game Overview</w:t>
      </w:r>
      <w:r w:rsidR="00BF4089">
        <w:rPr>
          <w:b/>
          <w:sz w:val="24"/>
          <w:szCs w:val="24"/>
        </w:rPr>
        <w:t xml:space="preserve"> </w:t>
      </w:r>
    </w:p>
    <w:p w:rsidR="006F2387" w:rsidRPr="0063564C" w:rsidRDefault="006F2387" w:rsidP="006F2387">
      <w:pPr>
        <w:ind w:firstLine="720"/>
        <w:rPr>
          <w:b/>
        </w:rPr>
      </w:pPr>
      <w:r w:rsidRPr="0063564C">
        <w:rPr>
          <w:b/>
        </w:rPr>
        <w:t xml:space="preserve">Summary </w:t>
      </w:r>
    </w:p>
    <w:p w:rsidR="006F2387" w:rsidRPr="008E6B14" w:rsidRDefault="003879AA" w:rsidP="006F2387">
      <w:pPr>
        <w:ind w:left="1440"/>
      </w:pPr>
      <w:r>
        <w:t xml:space="preserve">The player controls </w:t>
      </w:r>
      <w:r w:rsidR="009F3F07">
        <w:t>a character</w:t>
      </w:r>
      <w:r w:rsidR="00D84E34">
        <w:t xml:space="preserve"> in a first person perspective</w:t>
      </w:r>
      <w:r w:rsidR="009B7152">
        <w:t xml:space="preserve"> </w:t>
      </w:r>
      <w:r w:rsidR="006F2387">
        <w:t>a</w:t>
      </w:r>
      <w:r>
        <w:t xml:space="preserve">nd has to </w:t>
      </w:r>
      <w:r w:rsidR="004457EA">
        <w:t>destroy targets to advance through the game</w:t>
      </w:r>
      <w:r w:rsidR="00D84E34">
        <w:t>.</w:t>
      </w:r>
      <w:r w:rsidR="006F2387">
        <w:t xml:space="preserve"> The player is able to move</w:t>
      </w:r>
      <w:r w:rsidR="00D84E34">
        <w:t xml:space="preserve"> freely and has the</w:t>
      </w:r>
      <w:r w:rsidR="006F2387">
        <w:t xml:space="preserve"> </w:t>
      </w:r>
      <w:r w:rsidR="00D84E34">
        <w:t>abili</w:t>
      </w:r>
      <w:r>
        <w:t>ty to jump.</w:t>
      </w:r>
      <w:r w:rsidR="006F2387">
        <w:t xml:space="preserve"> </w:t>
      </w:r>
      <w:r w:rsidR="004457EA">
        <w:t>The player is</w:t>
      </w:r>
      <w:r>
        <w:t xml:space="preserve"> able to</w:t>
      </w:r>
      <w:r w:rsidR="006F2387">
        <w:t xml:space="preserve"> sho</w:t>
      </w:r>
      <w:r>
        <w:t>o</w:t>
      </w:r>
      <w:r w:rsidR="006F2387">
        <w:t xml:space="preserve">t </w:t>
      </w:r>
      <w:r w:rsidR="00030CFB">
        <w:t xml:space="preserve">a gun at </w:t>
      </w:r>
      <w:r w:rsidR="004457EA">
        <w:t xml:space="preserve">the targets to destroy them. </w:t>
      </w:r>
      <w:r w:rsidR="006F2387">
        <w:t xml:space="preserve">At the start of the game the player has </w:t>
      </w:r>
      <w:r w:rsidR="004457EA">
        <w:t>timer counting down a</w:t>
      </w:r>
      <w:r w:rsidR="006F2387">
        <w:t xml:space="preserve">nd </w:t>
      </w:r>
      <w:r w:rsidR="004457EA">
        <w:t xml:space="preserve">once </w:t>
      </w:r>
      <w:r w:rsidR="00DC5ED6">
        <w:t>the timer runs out</w:t>
      </w:r>
      <w:r>
        <w:t xml:space="preserve"> it is an automatic game over</w:t>
      </w:r>
      <w:r w:rsidR="006F2387">
        <w:t>.</w:t>
      </w:r>
    </w:p>
    <w:p w:rsidR="006F2387" w:rsidRPr="0063564C" w:rsidRDefault="006F2387" w:rsidP="006F2387">
      <w:pPr>
        <w:rPr>
          <w:b/>
        </w:rPr>
      </w:pPr>
      <w:r w:rsidRPr="008E6B14">
        <w:tab/>
      </w:r>
      <w:r w:rsidRPr="0063564C">
        <w:rPr>
          <w:b/>
        </w:rPr>
        <w:t>Gameplay</w:t>
      </w:r>
    </w:p>
    <w:p w:rsidR="006F2387" w:rsidRPr="008E6B14" w:rsidRDefault="006F2387" w:rsidP="006F2387">
      <w:pPr>
        <w:ind w:left="1440"/>
      </w:pPr>
      <w:r w:rsidRPr="008E6B14">
        <w:t xml:space="preserve">The goal of this game is to </w:t>
      </w:r>
      <w:r w:rsidR="00265780">
        <w:t>destroy</w:t>
      </w:r>
      <w:r w:rsidR="000B23F3">
        <w:t xml:space="preserve"> </w:t>
      </w:r>
      <w:r w:rsidR="00265780">
        <w:t>all the targets</w:t>
      </w:r>
      <w:r w:rsidR="00AA6339">
        <w:t xml:space="preserve"> </w:t>
      </w:r>
      <w:r w:rsidR="00265780">
        <w:t xml:space="preserve">and gain as many points in as little time </w:t>
      </w:r>
      <w:r w:rsidR="00AA6339">
        <w:t xml:space="preserve">as you can </w:t>
      </w:r>
      <w:r w:rsidR="00265780">
        <w:t xml:space="preserve">while reaching the end of the maze </w:t>
      </w:r>
      <w:r w:rsidR="00AA6339">
        <w:t>before the</w:t>
      </w:r>
      <w:r w:rsidR="005B271C">
        <w:t xml:space="preserve"> </w:t>
      </w:r>
      <w:r w:rsidR="00265780">
        <w:t>time runs out</w:t>
      </w:r>
      <w:r w:rsidR="00196E4F">
        <w:t>.</w:t>
      </w:r>
    </w:p>
    <w:p w:rsidR="00686D09" w:rsidRPr="008C6B2D" w:rsidRDefault="00686D09" w:rsidP="00686D09">
      <w:pPr>
        <w:rPr>
          <w:b/>
          <w:sz w:val="24"/>
          <w:szCs w:val="24"/>
        </w:rPr>
      </w:pPr>
    </w:p>
    <w:p w:rsidR="00BF4089" w:rsidRDefault="009F6693" w:rsidP="00BF4089">
      <w:pPr>
        <w:pStyle w:val="ListParagraph"/>
        <w:numPr>
          <w:ilvl w:val="0"/>
          <w:numId w:val="1"/>
        </w:numPr>
        <w:rPr>
          <w:b/>
          <w:sz w:val="24"/>
          <w:szCs w:val="24"/>
        </w:rPr>
      </w:pPr>
      <w:r w:rsidRPr="008C6B2D">
        <w:rPr>
          <w:b/>
          <w:sz w:val="24"/>
          <w:szCs w:val="24"/>
        </w:rPr>
        <w:t>Controls</w:t>
      </w:r>
    </w:p>
    <w:p w:rsidR="004E1311" w:rsidRPr="008E6B14" w:rsidRDefault="004E1311" w:rsidP="004E1311">
      <w:pPr>
        <w:ind w:left="720" w:firstLine="720"/>
      </w:pPr>
      <w:r w:rsidRPr="008E6B14">
        <w:t>Player movement</w:t>
      </w:r>
    </w:p>
    <w:p w:rsidR="004E1311" w:rsidRPr="008E6B14" w:rsidRDefault="005B271C" w:rsidP="005B271C">
      <w:pPr>
        <w:pStyle w:val="ListParagraph"/>
        <w:numPr>
          <w:ilvl w:val="0"/>
          <w:numId w:val="2"/>
        </w:numPr>
        <w:spacing w:after="160" w:line="259" w:lineRule="auto"/>
      </w:pPr>
      <w:r>
        <w:t>Jump</w:t>
      </w:r>
      <w:r w:rsidR="004E1311" w:rsidRPr="008E6B14">
        <w:t>: W or up arrow</w:t>
      </w:r>
    </w:p>
    <w:p w:rsidR="004E1311" w:rsidRPr="008E6B14" w:rsidRDefault="004E1311" w:rsidP="004E1311">
      <w:pPr>
        <w:pStyle w:val="ListParagraph"/>
        <w:numPr>
          <w:ilvl w:val="0"/>
          <w:numId w:val="2"/>
        </w:numPr>
        <w:spacing w:after="160" w:line="259" w:lineRule="auto"/>
      </w:pPr>
      <w:r w:rsidRPr="008E6B14">
        <w:t>Move Left:  A or left arrow</w:t>
      </w:r>
    </w:p>
    <w:p w:rsidR="004E1311" w:rsidRDefault="004E1311" w:rsidP="004E1311">
      <w:pPr>
        <w:pStyle w:val="ListParagraph"/>
        <w:numPr>
          <w:ilvl w:val="0"/>
          <w:numId w:val="2"/>
        </w:numPr>
        <w:spacing w:after="160" w:line="259" w:lineRule="auto"/>
      </w:pPr>
      <w:r w:rsidRPr="008E6B14">
        <w:t>Move Right: D or right arrow</w:t>
      </w:r>
    </w:p>
    <w:p w:rsidR="000B23F3" w:rsidRDefault="000B23F3" w:rsidP="004E1311">
      <w:pPr>
        <w:pStyle w:val="ListParagraph"/>
        <w:numPr>
          <w:ilvl w:val="0"/>
          <w:numId w:val="2"/>
        </w:numPr>
        <w:spacing w:after="160" w:line="259" w:lineRule="auto"/>
      </w:pPr>
      <w:r>
        <w:t>Move Forward: W or up arrow</w:t>
      </w:r>
    </w:p>
    <w:p w:rsidR="000B23F3" w:rsidRDefault="000B23F3" w:rsidP="004E1311">
      <w:pPr>
        <w:pStyle w:val="ListParagraph"/>
        <w:numPr>
          <w:ilvl w:val="0"/>
          <w:numId w:val="2"/>
        </w:numPr>
        <w:spacing w:after="160" w:line="259" w:lineRule="auto"/>
      </w:pPr>
      <w:r>
        <w:t>Move Backwards: S or down Arrow</w:t>
      </w:r>
    </w:p>
    <w:p w:rsidR="000B23F3" w:rsidRDefault="000B23F3" w:rsidP="004E1311">
      <w:pPr>
        <w:pStyle w:val="ListParagraph"/>
        <w:numPr>
          <w:ilvl w:val="0"/>
          <w:numId w:val="2"/>
        </w:numPr>
        <w:spacing w:after="160" w:line="259" w:lineRule="auto"/>
      </w:pPr>
      <w:r>
        <w:t>Turn Left: Move mouse pointer left</w:t>
      </w:r>
    </w:p>
    <w:p w:rsidR="000B23F3" w:rsidRDefault="000B23F3" w:rsidP="004E1311">
      <w:pPr>
        <w:pStyle w:val="ListParagraph"/>
        <w:numPr>
          <w:ilvl w:val="0"/>
          <w:numId w:val="2"/>
        </w:numPr>
        <w:spacing w:after="160" w:line="259" w:lineRule="auto"/>
      </w:pPr>
      <w:r>
        <w:t>Turn Right: Move mouse pointer right</w:t>
      </w:r>
    </w:p>
    <w:p w:rsidR="00A262FC" w:rsidRPr="008E6B14" w:rsidRDefault="00A262FC" w:rsidP="004E1311">
      <w:pPr>
        <w:pStyle w:val="ListParagraph"/>
        <w:numPr>
          <w:ilvl w:val="0"/>
          <w:numId w:val="2"/>
        </w:numPr>
        <w:spacing w:after="160" w:line="259" w:lineRule="auto"/>
      </w:pPr>
      <w:r>
        <w:t>Run: Hold left shift</w:t>
      </w:r>
    </w:p>
    <w:p w:rsidR="004E1311" w:rsidRPr="008E6B14" w:rsidRDefault="004E1311" w:rsidP="004E1311">
      <w:pPr>
        <w:ind w:left="1440"/>
      </w:pPr>
      <w:r w:rsidRPr="008E6B14">
        <w:t>Player weapons</w:t>
      </w:r>
    </w:p>
    <w:p w:rsidR="004E1311" w:rsidRDefault="004E1311" w:rsidP="00EA6C02">
      <w:pPr>
        <w:pStyle w:val="ListParagraph"/>
        <w:numPr>
          <w:ilvl w:val="0"/>
          <w:numId w:val="2"/>
        </w:numPr>
        <w:spacing w:after="160" w:line="259" w:lineRule="auto"/>
      </w:pPr>
      <w:r w:rsidRPr="008E6B14">
        <w:t>Fire Bullet:</w:t>
      </w:r>
      <w:r w:rsidR="000437DD">
        <w:t xml:space="preserve"> Left mouse button</w:t>
      </w:r>
    </w:p>
    <w:p w:rsidR="000437DD" w:rsidRPr="008E6B14" w:rsidRDefault="000437DD" w:rsidP="00EA6C02">
      <w:pPr>
        <w:pStyle w:val="ListParagraph"/>
        <w:numPr>
          <w:ilvl w:val="0"/>
          <w:numId w:val="2"/>
        </w:numPr>
        <w:spacing w:after="160" w:line="259" w:lineRule="auto"/>
      </w:pPr>
      <w:r>
        <w:t>Aim Gun: Right mouse button</w:t>
      </w:r>
    </w:p>
    <w:p w:rsidR="004E1311" w:rsidRPr="008E6B14" w:rsidRDefault="004E1311" w:rsidP="004E1311">
      <w:pPr>
        <w:ind w:left="1440"/>
      </w:pPr>
      <w:r w:rsidRPr="008E6B14">
        <w:t>User Interface</w:t>
      </w:r>
    </w:p>
    <w:p w:rsidR="004E1311" w:rsidRDefault="004E1311" w:rsidP="004E1311">
      <w:pPr>
        <w:pStyle w:val="ListParagraph"/>
        <w:numPr>
          <w:ilvl w:val="0"/>
          <w:numId w:val="2"/>
        </w:numPr>
        <w:spacing w:after="160" w:line="259" w:lineRule="auto"/>
      </w:pPr>
      <w:r w:rsidRPr="008E6B14">
        <w:t>Restart Game: R</w:t>
      </w:r>
    </w:p>
    <w:p w:rsidR="00E175E9" w:rsidRDefault="00E175E9" w:rsidP="00E175E9">
      <w:pPr>
        <w:spacing w:after="160" w:line="259" w:lineRule="auto"/>
      </w:pPr>
    </w:p>
    <w:p w:rsidR="00203DC2" w:rsidRDefault="00203DC2" w:rsidP="00E175E9">
      <w:pPr>
        <w:spacing w:after="160" w:line="259" w:lineRule="auto"/>
      </w:pPr>
    </w:p>
    <w:p w:rsidR="00E175E9" w:rsidRDefault="00E175E9" w:rsidP="00E175E9">
      <w:pPr>
        <w:spacing w:after="160" w:line="259" w:lineRule="auto"/>
      </w:pPr>
    </w:p>
    <w:p w:rsidR="002B0C79" w:rsidRDefault="002B0C79" w:rsidP="00E175E9">
      <w:pPr>
        <w:spacing w:after="160" w:line="259" w:lineRule="auto"/>
      </w:pP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lastRenderedPageBreak/>
        <w:t>Interface</w:t>
      </w:r>
      <w:r w:rsidR="00D668E0">
        <w:rPr>
          <w:b/>
          <w:sz w:val="24"/>
          <w:szCs w:val="24"/>
        </w:rPr>
        <w:t xml:space="preserve"> Sketch</w:t>
      </w:r>
    </w:p>
    <w:tbl>
      <w:tblPr>
        <w:tblStyle w:val="TableGrid"/>
        <w:tblW w:w="0" w:type="auto"/>
        <w:tblLook w:val="04A0" w:firstRow="1" w:lastRow="0" w:firstColumn="1" w:lastColumn="0" w:noHBand="0" w:noVBand="1"/>
      </w:tblPr>
      <w:tblGrid>
        <w:gridCol w:w="3192"/>
        <w:gridCol w:w="3192"/>
        <w:gridCol w:w="3192"/>
      </w:tblGrid>
      <w:tr w:rsidR="006F2387" w:rsidTr="005A68BE">
        <w:tc>
          <w:tcPr>
            <w:tcW w:w="3192" w:type="dxa"/>
          </w:tcPr>
          <w:p w:rsidR="006F2387" w:rsidRDefault="006F2387" w:rsidP="005A68BE">
            <w:pPr>
              <w:jc w:val="center"/>
            </w:pPr>
            <w:r>
              <w:t>Start Screen</w:t>
            </w:r>
          </w:p>
        </w:tc>
        <w:tc>
          <w:tcPr>
            <w:tcW w:w="3192" w:type="dxa"/>
          </w:tcPr>
          <w:p w:rsidR="006F2387" w:rsidRDefault="006F2387" w:rsidP="005A68BE">
            <w:pPr>
              <w:jc w:val="center"/>
            </w:pPr>
            <w:r>
              <w:t>Game Play</w:t>
            </w:r>
          </w:p>
        </w:tc>
        <w:tc>
          <w:tcPr>
            <w:tcW w:w="3192" w:type="dxa"/>
          </w:tcPr>
          <w:p w:rsidR="006F2387" w:rsidRDefault="006F2387" w:rsidP="005A68BE">
            <w:pPr>
              <w:jc w:val="center"/>
            </w:pPr>
            <w:r>
              <w:t>Game over</w:t>
            </w:r>
          </w:p>
        </w:tc>
      </w:tr>
      <w:tr w:rsidR="006F2387" w:rsidTr="005A68BE">
        <w:tc>
          <w:tcPr>
            <w:tcW w:w="3192" w:type="dxa"/>
          </w:tcPr>
          <w:p w:rsidR="006F2387" w:rsidRDefault="006F2387" w:rsidP="005A68BE"/>
          <w:p w:rsidR="006F2387" w:rsidRDefault="002B0C79" w:rsidP="005A68BE">
            <w:r>
              <w:t>N/A</w:t>
            </w:r>
          </w:p>
          <w:p w:rsidR="006F2387" w:rsidRDefault="006F2387" w:rsidP="005A68BE"/>
          <w:p w:rsidR="006F2387" w:rsidRDefault="006F2387" w:rsidP="005A68BE"/>
          <w:p w:rsidR="006F2387" w:rsidRDefault="006F2387" w:rsidP="005A68BE"/>
          <w:p w:rsidR="006F2387" w:rsidRDefault="006F2387" w:rsidP="005A68BE"/>
          <w:p w:rsidR="006F2387" w:rsidRDefault="006F2387" w:rsidP="005A68BE"/>
        </w:tc>
        <w:tc>
          <w:tcPr>
            <w:tcW w:w="3192" w:type="dxa"/>
          </w:tcPr>
          <w:p w:rsidR="006F2387" w:rsidRDefault="006F2387" w:rsidP="005A68BE">
            <w:r>
              <w:rPr>
                <w:noProof/>
                <w:lang w:eastAsia="en-CA"/>
              </w:rPr>
              <mc:AlternateContent>
                <mc:Choice Requires="wps">
                  <w:drawing>
                    <wp:anchor distT="0" distB="0" distL="114300" distR="114300" simplePos="0" relativeHeight="251658752" behindDoc="0" locked="0" layoutInCell="1" allowOverlap="1" wp14:anchorId="686A2876" wp14:editId="4B9F1D12">
                      <wp:simplePos x="0" y="0"/>
                      <wp:positionH relativeFrom="column">
                        <wp:posOffset>86360</wp:posOffset>
                      </wp:positionH>
                      <wp:positionV relativeFrom="paragraph">
                        <wp:posOffset>149225</wp:posOffset>
                      </wp:positionV>
                      <wp:extent cx="1699404" cy="265310"/>
                      <wp:effectExtent l="0" t="0" r="15240" b="2095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404" cy="265310"/>
                              </a:xfrm>
                              <a:prstGeom prst="rect">
                                <a:avLst/>
                              </a:prstGeom>
                              <a:solidFill>
                                <a:srgbClr val="FFFFFF"/>
                              </a:solidFill>
                              <a:ln w="9525">
                                <a:solidFill>
                                  <a:srgbClr val="000000"/>
                                </a:solidFill>
                                <a:miter lim="800000"/>
                                <a:headEnd/>
                                <a:tailEnd/>
                              </a:ln>
                            </wps:spPr>
                            <wps:txbx>
                              <w:txbxContent>
                                <w:p w:rsidR="006F2387" w:rsidRPr="006E0893" w:rsidRDefault="00EA6C02" w:rsidP="006F2387">
                                  <w:pPr>
                                    <w:rPr>
                                      <w:sz w:val="18"/>
                                      <w:szCs w:val="18"/>
                                    </w:rPr>
                                  </w:pPr>
                                  <w:r w:rsidRPr="006E0893">
                                    <w:rPr>
                                      <w:sz w:val="18"/>
                                      <w:szCs w:val="18"/>
                                    </w:rPr>
                                    <w:t xml:space="preserve">Life: 100%   </w:t>
                                  </w:r>
                                  <w:r w:rsidR="00203DC2">
                                    <w:rPr>
                                      <w:sz w:val="18"/>
                                      <w:szCs w:val="18"/>
                                    </w:rPr>
                                    <w:t xml:space="preserve">  Score</w:t>
                                  </w:r>
                                  <w:r w:rsidR="006E0893">
                                    <w:rPr>
                                      <w:sz w:val="18"/>
                                      <w:szCs w:val="18"/>
                                    </w:rPr>
                                    <w:t xml:space="preserve">: 0      </w:t>
                                  </w:r>
                                  <w:r w:rsidR="006F2387" w:rsidRPr="006E0893">
                                    <w:rPr>
                                      <w:sz w:val="18"/>
                                      <w:szCs w:val="18"/>
                                    </w:rPr>
                                    <w:t xml:space="preserve">Time: </w:t>
                                  </w:r>
                                  <w:r w:rsidR="006E0893">
                                    <w:rPr>
                                      <w:sz w:val="18"/>
                                      <w:szCs w:val="1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6.8pt;margin-top:11.75pt;width:133.8pt;height:20.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">
                      <v:textbox>
                        <w:txbxContent>
                          <w:p w:rsidR="006F2387" w:rsidRPr="006E0893" w:rsidRDefault="00EA6C02" w:rsidP="006F2387">
                            <w:pPr>
                              <w:rPr>
                                <w:sz w:val="18"/>
                                <w:szCs w:val="18"/>
                              </w:rPr>
                            </w:pPr>
                            <w:r w:rsidRPr="006E0893">
                              <w:rPr>
                                <w:sz w:val="18"/>
                                <w:szCs w:val="18"/>
                              </w:rPr>
                              <w:t xml:space="preserve">Life: 100%   </w:t>
                            </w:r>
                            <w:r w:rsidR="00203DC2">
                              <w:rPr>
                                <w:sz w:val="18"/>
                                <w:szCs w:val="18"/>
                              </w:rPr>
                              <w:t xml:space="preserve">  Score</w:t>
                            </w:r>
                            <w:r w:rsidR="006E0893">
                              <w:rPr>
                                <w:sz w:val="18"/>
                                <w:szCs w:val="18"/>
                              </w:rPr>
                              <w:t xml:space="preserve">: 0      </w:t>
                            </w:r>
                            <w:r w:rsidR="006F2387" w:rsidRPr="006E0893">
                              <w:rPr>
                                <w:sz w:val="18"/>
                                <w:szCs w:val="18"/>
                              </w:rPr>
                              <w:t xml:space="preserve">Time: </w:t>
                            </w:r>
                            <w:r w:rsidR="006E0893">
                              <w:rPr>
                                <w:sz w:val="18"/>
                                <w:szCs w:val="18"/>
                              </w:rPr>
                              <w:t>0</w:t>
                            </w:r>
                          </w:p>
                        </w:txbxContent>
                      </v:textbox>
                    </v:shape>
                  </w:pict>
                </mc:Fallback>
              </mc:AlternateContent>
            </w:r>
            <w:r>
              <w:rPr>
                <w:noProof/>
                <w:lang w:eastAsia="en-CA"/>
              </w:rPr>
              <mc:AlternateContent>
                <mc:Choice Requires="wps">
                  <w:drawing>
                    <wp:anchor distT="0" distB="0" distL="114300" distR="114300" simplePos="0" relativeHeight="251654656" behindDoc="0" locked="0" layoutInCell="1" allowOverlap="1" wp14:anchorId="322B0C17" wp14:editId="387B8BF3">
                      <wp:simplePos x="0" y="0"/>
                      <wp:positionH relativeFrom="column">
                        <wp:posOffset>5080</wp:posOffset>
                      </wp:positionH>
                      <wp:positionV relativeFrom="paragraph">
                        <wp:posOffset>61259</wp:posOffset>
                      </wp:positionV>
                      <wp:extent cx="1880235" cy="1069340"/>
                      <wp:effectExtent l="0" t="0" r="24765" b="16510"/>
                      <wp:wrapNone/>
                      <wp:docPr id="9" name="Rectangle 9"/>
                      <wp:cNvGraphicFramePr/>
                      <a:graphic xmlns:a="http://schemas.openxmlformats.org/drawingml/2006/main">
                        <a:graphicData uri="http://schemas.microsoft.com/office/word/2010/wordprocessingShape">
                          <wps:wsp>
                            <wps:cNvSpPr/>
                            <wps:spPr>
                              <a:xfrm>
                                <a:off x="0" y="0"/>
                                <a:ext cx="1880235" cy="1069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4pt;margin-top:4.8pt;width:148.05pt;height:84.2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" fillcolor="#4f81bd [3204]" strokecolor="#243f60 [1604]" strokeweight="2pt"/>
                  </w:pict>
                </mc:Fallback>
              </mc:AlternateContent>
            </w:r>
          </w:p>
        </w:tc>
        <w:tc>
          <w:tcPr>
            <w:tcW w:w="3192" w:type="dxa"/>
          </w:tcPr>
          <w:p w:rsidR="006F2387" w:rsidRDefault="006F2387" w:rsidP="005A68BE">
            <w:r>
              <w:rPr>
                <w:noProof/>
                <w:lang w:eastAsia="en-CA"/>
              </w:rPr>
              <mc:AlternateContent>
                <mc:Choice Requires="wps">
                  <w:drawing>
                    <wp:anchor distT="0" distB="0" distL="114300" distR="114300" simplePos="0" relativeHeight="251656704" behindDoc="0" locked="0" layoutInCell="1" allowOverlap="1" wp14:anchorId="76B4A897" wp14:editId="0BB4955B">
                      <wp:simplePos x="0" y="0"/>
                      <wp:positionH relativeFrom="column">
                        <wp:posOffset>203763</wp:posOffset>
                      </wp:positionH>
                      <wp:positionV relativeFrom="paragraph">
                        <wp:posOffset>277160</wp:posOffset>
                      </wp:positionV>
                      <wp:extent cx="1465880" cy="603250"/>
                      <wp:effectExtent l="0" t="0" r="20320" b="254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5880" cy="603250"/>
                              </a:xfrm>
                              <a:prstGeom prst="rect">
                                <a:avLst/>
                              </a:prstGeom>
                              <a:solidFill>
                                <a:srgbClr val="FFFFFF"/>
                              </a:solidFill>
                              <a:ln w="9525">
                                <a:solidFill>
                                  <a:srgbClr val="000000"/>
                                </a:solidFill>
                                <a:miter lim="800000"/>
                                <a:headEnd/>
                                <a:tailEnd/>
                              </a:ln>
                            </wps:spPr>
                            <wps:txbx>
                              <w:txbxContent>
                                <w:p w:rsidR="006F2387" w:rsidRDefault="006F2387" w:rsidP="006F2387">
                                  <w:pPr>
                                    <w:jc w:val="center"/>
                                  </w:pPr>
                                  <w:r>
                                    <w:t>Game Over</w:t>
                                  </w:r>
                                </w:p>
                                <w:p w:rsidR="006F2387" w:rsidRDefault="006F2387" w:rsidP="006F2387">
                                  <w:pPr>
                                    <w:jc w:val="center"/>
                                  </w:pPr>
                                  <w:r>
                                    <w:t>Press R to restart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6.05pt;margin-top:21.8pt;width:115.4pt;height:4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">
                      <v:textbox>
                        <w:txbxContent>
                          <w:p w:rsidR="006F2387" w:rsidRDefault="006F2387" w:rsidP="006F2387">
                            <w:pPr>
                              <w:jc w:val="center"/>
                            </w:pPr>
                            <w:r>
                              <w:t>Game Over</w:t>
                            </w:r>
                          </w:p>
                          <w:p w:rsidR="006F2387" w:rsidRDefault="006F2387" w:rsidP="006F2387">
                            <w:pPr>
                              <w:jc w:val="center"/>
                            </w:pPr>
                            <w:r>
                              <w:t>Press R to restart</w:t>
                            </w:r>
                          </w:p>
                        </w:txbxContent>
                      </v:textbox>
                    </v:shape>
                  </w:pict>
                </mc:Fallback>
              </mc:AlternateContent>
            </w:r>
            <w:r>
              <w:rPr>
                <w:noProof/>
                <w:lang w:eastAsia="en-CA"/>
              </w:rPr>
              <mc:AlternateContent>
                <mc:Choice Requires="wps">
                  <w:drawing>
                    <wp:anchor distT="0" distB="0" distL="114300" distR="114300" simplePos="0" relativeHeight="251655680" behindDoc="0" locked="0" layoutInCell="1" allowOverlap="1" wp14:anchorId="29D27823" wp14:editId="0A579369">
                      <wp:simplePos x="0" y="0"/>
                      <wp:positionH relativeFrom="column">
                        <wp:posOffset>-11562</wp:posOffset>
                      </wp:positionH>
                      <wp:positionV relativeFrom="paragraph">
                        <wp:posOffset>61259</wp:posOffset>
                      </wp:positionV>
                      <wp:extent cx="1880235" cy="1069340"/>
                      <wp:effectExtent l="0" t="0" r="24765" b="16510"/>
                      <wp:wrapNone/>
                      <wp:docPr id="10" name="Rectangle 10"/>
                      <wp:cNvGraphicFramePr/>
                      <a:graphic xmlns:a="http://schemas.openxmlformats.org/drawingml/2006/main">
                        <a:graphicData uri="http://schemas.microsoft.com/office/word/2010/wordprocessingShape">
                          <wps:wsp>
                            <wps:cNvSpPr/>
                            <wps:spPr>
                              <a:xfrm>
                                <a:off x="0" y="0"/>
                                <a:ext cx="1880235" cy="1069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2E5C6AC1" id="Rectangle 10" o:spid="_x0000_s1026" style="position:absolute;margin-left:-.9pt;margin-top:4.8pt;width:148.05pt;height:84.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" fillcolor="#4f81bd [3204]" strokecolor="#243f60 [1604]" strokeweight="2pt"/>
                  </w:pict>
                </mc:Fallback>
              </mc:AlternateContent>
            </w:r>
          </w:p>
        </w:tc>
      </w:tr>
    </w:tbl>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Menu and Screen Descriptions</w:t>
      </w:r>
    </w:p>
    <w:p w:rsidR="006F2387" w:rsidRDefault="006F2387" w:rsidP="006F2387">
      <w:pPr>
        <w:rPr>
          <w:b/>
        </w:rPr>
      </w:pPr>
    </w:p>
    <w:p w:rsidR="006F2387" w:rsidRPr="0063564C" w:rsidRDefault="006F2387" w:rsidP="006F2387">
      <w:pPr>
        <w:rPr>
          <w:b/>
        </w:rPr>
      </w:pPr>
      <w:bookmarkStart w:id="0" w:name="_GoBack"/>
      <w:bookmarkEnd w:id="0"/>
      <w:r w:rsidRPr="0063564C">
        <w:rPr>
          <w:b/>
        </w:rPr>
        <w:t>Screens</w:t>
      </w:r>
    </w:p>
    <w:p w:rsidR="006F2387" w:rsidRPr="008E6B14" w:rsidRDefault="006F2387" w:rsidP="006F2387">
      <w:r w:rsidRPr="008E6B14">
        <w:tab/>
      </w:r>
      <w:r w:rsidRPr="008E6B14">
        <w:tab/>
        <w:t>Start Game Screen</w:t>
      </w:r>
    </w:p>
    <w:p w:rsidR="006F2387" w:rsidRPr="008E6B14" w:rsidRDefault="006F2387" w:rsidP="006F2387">
      <w:pPr>
        <w:pStyle w:val="ListParagraph"/>
        <w:numPr>
          <w:ilvl w:val="0"/>
          <w:numId w:val="3"/>
        </w:numPr>
        <w:spacing w:after="160" w:line="259" w:lineRule="auto"/>
      </w:pPr>
      <w:r w:rsidRPr="008E6B14">
        <w:t>Start button</w:t>
      </w:r>
      <w:r w:rsidR="00937E5F" w:rsidRPr="00937E5F">
        <w:rPr>
          <w:noProof/>
          <w:lang w:eastAsia="en-CA"/>
        </w:rPr>
        <w:t xml:space="preserve"> </w:t>
      </w:r>
    </w:p>
    <w:p w:rsidR="006F2387" w:rsidRPr="008E6B14" w:rsidRDefault="006F2387" w:rsidP="006F2387">
      <w:pPr>
        <w:pStyle w:val="ListParagraph"/>
        <w:numPr>
          <w:ilvl w:val="0"/>
          <w:numId w:val="3"/>
        </w:numPr>
        <w:spacing w:after="160" w:line="259" w:lineRule="auto"/>
      </w:pPr>
      <w:r w:rsidRPr="008E6B14">
        <w:t>Logo</w:t>
      </w:r>
    </w:p>
    <w:p w:rsidR="006F2387" w:rsidRDefault="006F2387" w:rsidP="006F2387">
      <w:pPr>
        <w:pStyle w:val="ListParagraph"/>
        <w:numPr>
          <w:ilvl w:val="0"/>
          <w:numId w:val="3"/>
        </w:numPr>
        <w:spacing w:after="160" w:line="259" w:lineRule="auto"/>
      </w:pPr>
      <w:r w:rsidRPr="008E6B14">
        <w:t>Background image</w:t>
      </w:r>
    </w:p>
    <w:p w:rsidR="0068037F" w:rsidRPr="008E6B14" w:rsidRDefault="0068037F" w:rsidP="0068037F">
      <w:pPr>
        <w:pStyle w:val="ListParagraph"/>
        <w:spacing w:after="160" w:line="259" w:lineRule="auto"/>
        <w:ind w:left="2520"/>
      </w:pPr>
    </w:p>
    <w:p w:rsidR="006F2387" w:rsidRPr="008E6B14" w:rsidRDefault="00420148" w:rsidP="006E0893">
      <w:r>
        <w:rPr>
          <w:noProof/>
          <w:lang w:eastAsia="en-CA"/>
        </w:rPr>
        <w:drawing>
          <wp:anchor distT="0" distB="0" distL="114300" distR="114300" simplePos="0" relativeHeight="251671040" behindDoc="1" locked="0" layoutInCell="1" allowOverlap="1" wp14:anchorId="30B3228F" wp14:editId="6341A5C2">
            <wp:simplePos x="0" y="0"/>
            <wp:positionH relativeFrom="column">
              <wp:posOffset>3742055</wp:posOffset>
            </wp:positionH>
            <wp:positionV relativeFrom="paragraph">
              <wp:posOffset>170653</wp:posOffset>
            </wp:positionV>
            <wp:extent cx="1637030" cy="1334770"/>
            <wp:effectExtent l="0" t="0" r="127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cstate="print">
                      <a:extLst>
                        <a:ext uri="{28A0092B-C50C-407E-A947-70E740481C1C}">
                          <a14:useLocalDpi xmlns:a14="http://schemas.microsoft.com/office/drawing/2010/main" val="0"/>
                        </a:ext>
                      </a:extLst>
                    </a:blip>
                    <a:srcRect t="12421" r="44624" b="7290"/>
                    <a:stretch/>
                  </pic:blipFill>
                  <pic:spPr bwMode="auto">
                    <a:xfrm>
                      <a:off x="0" y="0"/>
                      <a:ext cx="1637030" cy="13347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F2387" w:rsidRPr="008E6B14">
        <w:tab/>
      </w:r>
      <w:r w:rsidR="006F2387" w:rsidRPr="008E6B14">
        <w:tab/>
        <w:t>Game Play Screen</w:t>
      </w:r>
    </w:p>
    <w:p w:rsidR="006F2387" w:rsidRDefault="006F2387" w:rsidP="006F2387">
      <w:pPr>
        <w:pStyle w:val="ListParagraph"/>
        <w:numPr>
          <w:ilvl w:val="0"/>
          <w:numId w:val="2"/>
        </w:numPr>
        <w:spacing w:after="160" w:line="259" w:lineRule="auto"/>
      </w:pPr>
      <w:r w:rsidRPr="008E6B14">
        <w:t>Life</w:t>
      </w:r>
    </w:p>
    <w:p w:rsidR="004F6CAE" w:rsidRDefault="00220F4D" w:rsidP="006F2387">
      <w:pPr>
        <w:pStyle w:val="ListParagraph"/>
        <w:numPr>
          <w:ilvl w:val="0"/>
          <w:numId w:val="2"/>
        </w:numPr>
        <w:spacing w:after="160" w:line="259" w:lineRule="auto"/>
      </w:pPr>
      <w:r>
        <w:t>Score</w:t>
      </w:r>
    </w:p>
    <w:p w:rsidR="007E4B02" w:rsidRPr="008E6B14" w:rsidRDefault="007E4B02" w:rsidP="006F2387">
      <w:pPr>
        <w:pStyle w:val="ListParagraph"/>
        <w:numPr>
          <w:ilvl w:val="0"/>
          <w:numId w:val="2"/>
        </w:numPr>
        <w:spacing w:after="160" w:line="259" w:lineRule="auto"/>
      </w:pPr>
      <w:r>
        <w:t>Time</w:t>
      </w:r>
    </w:p>
    <w:p w:rsidR="006F2387" w:rsidRPr="008E6B14" w:rsidRDefault="006F2387" w:rsidP="006F2387">
      <w:pPr>
        <w:pStyle w:val="ListParagraph"/>
        <w:numPr>
          <w:ilvl w:val="0"/>
          <w:numId w:val="2"/>
        </w:numPr>
        <w:spacing w:after="160" w:line="259" w:lineRule="auto"/>
      </w:pPr>
      <w:r w:rsidRPr="008E6B14">
        <w:t>Player</w:t>
      </w:r>
      <w:r w:rsidR="00420148" w:rsidRPr="00420148">
        <w:rPr>
          <w:noProof/>
          <w:lang w:eastAsia="en-CA"/>
        </w:rPr>
        <w:t xml:space="preserve"> </w:t>
      </w:r>
    </w:p>
    <w:p w:rsidR="006F2387" w:rsidRDefault="006F2387" w:rsidP="006E7D86">
      <w:pPr>
        <w:pStyle w:val="ListParagraph"/>
        <w:numPr>
          <w:ilvl w:val="0"/>
          <w:numId w:val="2"/>
        </w:numPr>
        <w:spacing w:after="160" w:line="259" w:lineRule="auto"/>
      </w:pPr>
      <w:r w:rsidRPr="008E6B14">
        <w:t>Enemies</w:t>
      </w:r>
    </w:p>
    <w:p w:rsidR="007E4B02" w:rsidRDefault="007E4B02" w:rsidP="006E7D86">
      <w:pPr>
        <w:pStyle w:val="ListParagraph"/>
        <w:numPr>
          <w:ilvl w:val="0"/>
          <w:numId w:val="2"/>
        </w:numPr>
        <w:spacing w:after="160" w:line="259" w:lineRule="auto"/>
      </w:pPr>
      <w:r>
        <w:t>Items</w:t>
      </w:r>
    </w:p>
    <w:p w:rsidR="0068037F" w:rsidRPr="008E6B14" w:rsidRDefault="0068037F" w:rsidP="0068037F">
      <w:pPr>
        <w:pStyle w:val="ListParagraph"/>
        <w:spacing w:after="160" w:line="259" w:lineRule="auto"/>
        <w:ind w:left="2520"/>
      </w:pPr>
    </w:p>
    <w:p w:rsidR="006F2387" w:rsidRPr="008E6B14" w:rsidRDefault="00420148" w:rsidP="006F2387">
      <w:pPr>
        <w:ind w:left="1440"/>
      </w:pPr>
      <w:r>
        <w:rPr>
          <w:noProof/>
          <w:lang w:eastAsia="en-CA"/>
        </w:rPr>
        <w:drawing>
          <wp:anchor distT="0" distB="0" distL="114300" distR="114300" simplePos="0" relativeHeight="251672064" behindDoc="1" locked="0" layoutInCell="1" allowOverlap="1" wp14:anchorId="7E8E412A" wp14:editId="3266EF0E">
            <wp:simplePos x="0" y="0"/>
            <wp:positionH relativeFrom="column">
              <wp:posOffset>3749040</wp:posOffset>
            </wp:positionH>
            <wp:positionV relativeFrom="paragraph">
              <wp:posOffset>64608</wp:posOffset>
            </wp:positionV>
            <wp:extent cx="1658620" cy="135509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cstate="print">
                      <a:extLst>
                        <a:ext uri="{28A0092B-C50C-407E-A947-70E740481C1C}">
                          <a14:useLocalDpi xmlns:a14="http://schemas.microsoft.com/office/drawing/2010/main" val="0"/>
                        </a:ext>
                      </a:extLst>
                    </a:blip>
                    <a:srcRect t="13376" r="45161" b="6975"/>
                    <a:stretch/>
                  </pic:blipFill>
                  <pic:spPr bwMode="auto">
                    <a:xfrm>
                      <a:off x="0" y="0"/>
                      <a:ext cx="1658620" cy="13550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05FED" w:rsidRPr="008E6B14">
        <w:t xml:space="preserve">Game </w:t>
      </w:r>
      <w:proofErr w:type="gramStart"/>
      <w:r w:rsidR="00A05FED" w:rsidRPr="008E6B14">
        <w:t>Over</w:t>
      </w:r>
      <w:proofErr w:type="gramEnd"/>
      <w:r w:rsidR="006F2387" w:rsidRPr="008E6B14">
        <w:t xml:space="preserve"> Screen</w:t>
      </w:r>
    </w:p>
    <w:p w:rsidR="006F2387" w:rsidRPr="008E6B14" w:rsidRDefault="006F2387" w:rsidP="006F2387">
      <w:pPr>
        <w:pStyle w:val="ListParagraph"/>
        <w:numPr>
          <w:ilvl w:val="0"/>
          <w:numId w:val="2"/>
        </w:numPr>
        <w:spacing w:after="160" w:line="259" w:lineRule="auto"/>
      </w:pPr>
      <w:r w:rsidRPr="008E6B14">
        <w:t>Game over</w:t>
      </w:r>
      <w:r w:rsidRPr="008E6B14">
        <w:rPr>
          <w:noProof/>
          <w:lang w:eastAsia="en-CA"/>
        </w:rPr>
        <w:t xml:space="preserve"> </w:t>
      </w:r>
    </w:p>
    <w:p w:rsidR="006F2387" w:rsidRDefault="006F2387" w:rsidP="006E0893">
      <w:pPr>
        <w:pStyle w:val="ListParagraph"/>
        <w:numPr>
          <w:ilvl w:val="0"/>
          <w:numId w:val="2"/>
        </w:numPr>
        <w:spacing w:after="160" w:line="259" w:lineRule="auto"/>
      </w:pPr>
      <w:r w:rsidRPr="008E6B14">
        <w:t>Restart</w:t>
      </w:r>
      <w:r w:rsidR="00420148" w:rsidRPr="00420148">
        <w:rPr>
          <w:noProof/>
          <w:lang w:eastAsia="en-CA"/>
        </w:rPr>
        <w:t xml:space="preserve"> </w:t>
      </w:r>
    </w:p>
    <w:p w:rsidR="004F6CAE" w:rsidRDefault="00220F4D" w:rsidP="004F6CAE">
      <w:pPr>
        <w:pStyle w:val="ListParagraph"/>
        <w:numPr>
          <w:ilvl w:val="0"/>
          <w:numId w:val="2"/>
        </w:numPr>
        <w:spacing w:after="160" w:line="259" w:lineRule="auto"/>
      </w:pPr>
      <w:r>
        <w:t>Score</w:t>
      </w:r>
    </w:p>
    <w:p w:rsidR="004F6CAE" w:rsidRDefault="004F6CAE" w:rsidP="004F6CAE">
      <w:pPr>
        <w:pStyle w:val="ListParagraph"/>
        <w:numPr>
          <w:ilvl w:val="0"/>
          <w:numId w:val="2"/>
        </w:numPr>
        <w:spacing w:after="160" w:line="259" w:lineRule="auto"/>
      </w:pPr>
      <w:r>
        <w:t>Time</w:t>
      </w:r>
    </w:p>
    <w:p w:rsidR="006F2387" w:rsidRPr="008E6B14" w:rsidRDefault="004F6CAE" w:rsidP="006F2387">
      <w:pPr>
        <w:pStyle w:val="ListParagraph"/>
        <w:numPr>
          <w:ilvl w:val="0"/>
          <w:numId w:val="2"/>
        </w:numPr>
        <w:spacing w:after="160" w:line="259" w:lineRule="auto"/>
      </w:pPr>
      <w:r>
        <w:t>Life</w:t>
      </w:r>
    </w:p>
    <w:p w:rsidR="006F2387" w:rsidRPr="008E6B14" w:rsidRDefault="006F2387" w:rsidP="006F2387"/>
    <w:p w:rsidR="00686D09" w:rsidRDefault="00686D09" w:rsidP="00686D09">
      <w:pPr>
        <w:rPr>
          <w:b/>
          <w:sz w:val="24"/>
          <w:szCs w:val="24"/>
        </w:rPr>
      </w:pPr>
    </w:p>
    <w:p w:rsidR="006E7D86" w:rsidRDefault="006E7D86" w:rsidP="00686D09">
      <w:pPr>
        <w:rPr>
          <w:b/>
          <w:sz w:val="24"/>
          <w:szCs w:val="24"/>
        </w:rPr>
      </w:pPr>
    </w:p>
    <w:p w:rsidR="006E7D86" w:rsidRPr="008C6B2D" w:rsidRDefault="006E7D86" w:rsidP="00686D09">
      <w:pPr>
        <w:rPr>
          <w:b/>
          <w:sz w:val="24"/>
          <w:szCs w:val="24"/>
        </w:rPr>
      </w:pPr>
    </w:p>
    <w:p w:rsidR="003831A4" w:rsidRDefault="003831A4" w:rsidP="00D50A1D">
      <w:pPr>
        <w:pStyle w:val="ListParagraph"/>
        <w:numPr>
          <w:ilvl w:val="0"/>
          <w:numId w:val="1"/>
        </w:numPr>
        <w:rPr>
          <w:b/>
          <w:sz w:val="24"/>
          <w:szCs w:val="24"/>
        </w:rPr>
      </w:pPr>
      <w:r>
        <w:rPr>
          <w:b/>
          <w:sz w:val="24"/>
          <w:szCs w:val="24"/>
        </w:rPr>
        <w:t>Game World</w:t>
      </w:r>
    </w:p>
    <w:p w:rsidR="002B0C79" w:rsidRDefault="002B0C79" w:rsidP="002B0C79">
      <w:pPr>
        <w:pStyle w:val="ListParagraph"/>
        <w:ind w:left="1440"/>
        <w:rPr>
          <w:sz w:val="24"/>
          <w:szCs w:val="24"/>
        </w:rPr>
      </w:pPr>
      <w:r w:rsidRPr="002B0C79">
        <w:rPr>
          <w:sz w:val="24"/>
          <w:szCs w:val="24"/>
        </w:rPr>
        <w:t>Level 1</w:t>
      </w:r>
    </w:p>
    <w:p w:rsidR="002B0C79" w:rsidRDefault="002B0C79" w:rsidP="002B0C79">
      <w:pPr>
        <w:pStyle w:val="ListParagraph"/>
        <w:ind w:left="2160"/>
        <w:rPr>
          <w:sz w:val="24"/>
          <w:szCs w:val="24"/>
        </w:rPr>
      </w:pPr>
      <w:r>
        <w:rPr>
          <w:sz w:val="24"/>
          <w:szCs w:val="24"/>
        </w:rPr>
        <w:t>The first level takes place in a maze. The maze walls are made of bricks and the floor is made out of tiles. There are targets scattered throughout the maze.</w:t>
      </w:r>
    </w:p>
    <w:p w:rsidR="002B0C79" w:rsidRPr="002B0C79" w:rsidRDefault="002B0C79" w:rsidP="002B0C79">
      <w:pPr>
        <w:pStyle w:val="ListParagraph"/>
        <w:ind w:left="1440"/>
        <w:rPr>
          <w:sz w:val="24"/>
          <w:szCs w:val="24"/>
        </w:rPr>
      </w:pPr>
    </w:p>
    <w:p w:rsidR="003831A4" w:rsidRDefault="003831A4" w:rsidP="00D50A1D">
      <w:pPr>
        <w:pStyle w:val="ListParagraph"/>
        <w:numPr>
          <w:ilvl w:val="0"/>
          <w:numId w:val="1"/>
        </w:numPr>
        <w:rPr>
          <w:b/>
          <w:sz w:val="24"/>
          <w:szCs w:val="24"/>
        </w:rPr>
      </w:pPr>
      <w:r>
        <w:rPr>
          <w:b/>
          <w:sz w:val="24"/>
          <w:szCs w:val="24"/>
        </w:rPr>
        <w:t>Levels</w:t>
      </w:r>
    </w:p>
    <w:p w:rsidR="002B0C79" w:rsidRDefault="002B0C79" w:rsidP="002B0C79">
      <w:pPr>
        <w:pStyle w:val="ListParagraph"/>
        <w:ind w:left="1440"/>
        <w:rPr>
          <w:sz w:val="24"/>
          <w:szCs w:val="24"/>
        </w:rPr>
      </w:pPr>
      <w:r>
        <w:rPr>
          <w:sz w:val="24"/>
          <w:szCs w:val="24"/>
        </w:rPr>
        <w:t>Level 1</w:t>
      </w:r>
    </w:p>
    <w:p w:rsidR="002B0C79" w:rsidRPr="002B0C79" w:rsidRDefault="002B0C79" w:rsidP="002B0C79">
      <w:pPr>
        <w:pStyle w:val="ListParagraph"/>
        <w:ind w:left="2160"/>
        <w:rPr>
          <w:sz w:val="24"/>
          <w:szCs w:val="24"/>
        </w:rPr>
      </w:pPr>
      <w:r>
        <w:rPr>
          <w:sz w:val="24"/>
          <w:szCs w:val="24"/>
        </w:rPr>
        <w:t>For the first level the player needs to shoot targets to advance to different sections of the maze. Once all of the targets are destroyed the player is able to make it to the end of the maze</w:t>
      </w:r>
      <w:r w:rsidR="002B5C80">
        <w:rPr>
          <w:sz w:val="24"/>
          <w:szCs w:val="24"/>
        </w:rPr>
        <w:t xml:space="preserve"> to exit</w:t>
      </w:r>
      <w:r>
        <w:rPr>
          <w:sz w:val="24"/>
          <w:szCs w:val="24"/>
        </w:rPr>
        <w:t xml:space="preserve"> the level</w:t>
      </w:r>
      <w:r w:rsidR="002B5C80">
        <w:rPr>
          <w:sz w:val="24"/>
          <w:szCs w:val="24"/>
        </w:rPr>
        <w:t>.</w:t>
      </w:r>
    </w:p>
    <w:p w:rsidR="00D50A1D" w:rsidRPr="00D50A1D" w:rsidRDefault="009F6693" w:rsidP="00D50A1D">
      <w:pPr>
        <w:pStyle w:val="ListParagraph"/>
        <w:numPr>
          <w:ilvl w:val="0"/>
          <w:numId w:val="1"/>
        </w:numPr>
        <w:rPr>
          <w:b/>
          <w:sz w:val="24"/>
          <w:szCs w:val="24"/>
        </w:rPr>
      </w:pPr>
      <w:r w:rsidRPr="008C6B2D">
        <w:rPr>
          <w:b/>
          <w:sz w:val="24"/>
          <w:szCs w:val="24"/>
        </w:rPr>
        <w:t>Characters</w:t>
      </w:r>
    </w:p>
    <w:p w:rsidR="00D50A1D" w:rsidRPr="008E6B14" w:rsidRDefault="00D50A1D" w:rsidP="00D50A1D">
      <w:r w:rsidRPr="008E6B14">
        <w:tab/>
      </w:r>
      <w:r w:rsidRPr="008E6B14">
        <w:tab/>
        <w:t>Player</w:t>
      </w:r>
    </w:p>
    <w:p w:rsidR="00EB2FA3" w:rsidRDefault="00EB2FA3" w:rsidP="00EB2FA3">
      <w:pPr>
        <w:pStyle w:val="ListParagraph"/>
        <w:numPr>
          <w:ilvl w:val="0"/>
          <w:numId w:val="2"/>
        </w:numPr>
        <w:spacing w:after="160" w:line="259" w:lineRule="auto"/>
      </w:pPr>
      <w:r>
        <w:t>Walk</w:t>
      </w:r>
      <w:r w:rsidRPr="008E6B14">
        <w:t xml:space="preserve">: </w:t>
      </w:r>
      <w:r w:rsidR="00C33618">
        <w:t>Use W, A, S, D or Up, Left, Down, Right to move the character</w:t>
      </w:r>
    </w:p>
    <w:p w:rsidR="005D19C7" w:rsidRDefault="005D19C7" w:rsidP="00EB2FA3">
      <w:pPr>
        <w:pStyle w:val="ListParagraph"/>
        <w:numPr>
          <w:ilvl w:val="0"/>
          <w:numId w:val="2"/>
        </w:numPr>
        <w:spacing w:after="160" w:line="259" w:lineRule="auto"/>
      </w:pPr>
      <w:r>
        <w:t>Run: Press and hold the left shift key and a directions key to run in the selected direction</w:t>
      </w:r>
    </w:p>
    <w:p w:rsidR="000C2161" w:rsidRDefault="000C2161" w:rsidP="00EB2FA3">
      <w:pPr>
        <w:pStyle w:val="ListParagraph"/>
        <w:numPr>
          <w:ilvl w:val="0"/>
          <w:numId w:val="2"/>
        </w:numPr>
        <w:spacing w:after="160" w:line="259" w:lineRule="auto"/>
      </w:pPr>
      <w:r>
        <w:t>View: Use the mouse</w:t>
      </w:r>
      <w:r w:rsidR="00CC44A1">
        <w:t xml:space="preserve"> to look</w:t>
      </w:r>
      <w:r>
        <w:t xml:space="preserve"> to the left or</w:t>
      </w:r>
      <w:r w:rsidR="00CC44A1">
        <w:t xml:space="preserve"> to the</w:t>
      </w:r>
      <w:r>
        <w:t xml:space="preserve"> right</w:t>
      </w:r>
    </w:p>
    <w:p w:rsidR="0068037F" w:rsidRPr="008C6B2D" w:rsidRDefault="0068037F" w:rsidP="00686D09">
      <w:pPr>
        <w:rPr>
          <w:b/>
          <w:sz w:val="24"/>
          <w:szCs w:val="24"/>
        </w:rPr>
      </w:pPr>
    </w:p>
    <w:p w:rsidR="006F2387" w:rsidRPr="008F413F" w:rsidRDefault="009F6693" w:rsidP="008F413F">
      <w:pPr>
        <w:pStyle w:val="ListParagraph"/>
        <w:numPr>
          <w:ilvl w:val="0"/>
          <w:numId w:val="1"/>
        </w:numPr>
        <w:rPr>
          <w:b/>
          <w:sz w:val="24"/>
          <w:szCs w:val="24"/>
        </w:rPr>
      </w:pPr>
      <w:r w:rsidRPr="008C6B2D">
        <w:rPr>
          <w:b/>
          <w:sz w:val="24"/>
          <w:szCs w:val="24"/>
        </w:rPr>
        <w:t>Enemies</w:t>
      </w:r>
    </w:p>
    <w:p w:rsidR="006F2387" w:rsidRPr="008E6B14" w:rsidRDefault="00481AA4" w:rsidP="006F2387">
      <w:pPr>
        <w:ind w:left="1440"/>
      </w:pPr>
      <w:r>
        <w:t>Target</w:t>
      </w:r>
    </w:p>
    <w:p w:rsidR="006F2387" w:rsidRPr="008E6B14" w:rsidRDefault="00FD1CA7" w:rsidP="006F2387">
      <w:pPr>
        <w:pStyle w:val="ListParagraph"/>
        <w:numPr>
          <w:ilvl w:val="0"/>
          <w:numId w:val="2"/>
        </w:numPr>
        <w:spacing w:after="160" w:line="259" w:lineRule="auto"/>
      </w:pPr>
      <w:r>
        <w:t>Point</w:t>
      </w:r>
      <w:r w:rsidR="00D0444A">
        <w:t>s</w:t>
      </w:r>
      <w:r w:rsidR="005F6130">
        <w:t xml:space="preserve">: </w:t>
      </w:r>
      <w:r w:rsidR="00481AA4">
        <w:t>Player gains 1</w:t>
      </w:r>
      <w:r>
        <w:t>00 point</w:t>
      </w:r>
      <w:r w:rsidR="006F2387" w:rsidRPr="008E6B14">
        <w:t xml:space="preserve">s </w:t>
      </w:r>
      <w:r w:rsidR="00481AA4">
        <w:t>for every target</w:t>
      </w:r>
      <w:r>
        <w:t xml:space="preserve"> that is</w:t>
      </w:r>
      <w:r w:rsidR="00D0444A">
        <w:t xml:space="preserve"> successfully </w:t>
      </w:r>
      <w:r w:rsidR="00481AA4">
        <w:t>destroyed</w:t>
      </w:r>
      <w:r w:rsidR="00D0444A">
        <w:t xml:space="preserve"> up using the gun</w:t>
      </w:r>
    </w:p>
    <w:p w:rsidR="00FD1CA7" w:rsidRPr="00FD1CA7" w:rsidRDefault="00FD1CA7" w:rsidP="00FD1CA7">
      <w:pPr>
        <w:spacing w:after="160" w:line="259" w:lineRule="auto"/>
        <w:rPr>
          <w:b/>
          <w:sz w:val="24"/>
          <w:szCs w:val="24"/>
        </w:rPr>
      </w:pPr>
    </w:p>
    <w:p w:rsidR="009F6693" w:rsidRDefault="009F6693" w:rsidP="00686D09">
      <w:pPr>
        <w:pStyle w:val="ListParagraph"/>
        <w:numPr>
          <w:ilvl w:val="0"/>
          <w:numId w:val="1"/>
        </w:numPr>
        <w:rPr>
          <w:b/>
          <w:sz w:val="24"/>
          <w:szCs w:val="24"/>
        </w:rPr>
      </w:pPr>
      <w:r w:rsidRPr="008C6B2D">
        <w:rPr>
          <w:b/>
          <w:sz w:val="24"/>
          <w:szCs w:val="24"/>
        </w:rPr>
        <w:t>Weapons</w:t>
      </w:r>
    </w:p>
    <w:p w:rsidR="00AF33E5" w:rsidRPr="008E6B14" w:rsidRDefault="00C467E7" w:rsidP="00AF33E5">
      <w:pPr>
        <w:ind w:left="1440"/>
      </w:pPr>
      <w:r>
        <w:rPr>
          <w:noProof/>
          <w:lang w:eastAsia="en-CA"/>
        </w:rPr>
        <w:drawing>
          <wp:anchor distT="0" distB="0" distL="114300" distR="114300" simplePos="0" relativeHeight="251670016" behindDoc="1" locked="0" layoutInCell="1" allowOverlap="1" wp14:anchorId="18E187F4" wp14:editId="1F295F61">
            <wp:simplePos x="0" y="0"/>
            <wp:positionH relativeFrom="column">
              <wp:posOffset>-411480</wp:posOffset>
            </wp:positionH>
            <wp:positionV relativeFrom="paragraph">
              <wp:posOffset>46990</wp:posOffset>
            </wp:positionV>
            <wp:extent cx="1116361" cy="1009650"/>
            <wp:effectExtent l="0" t="0" r="762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1116361" cy="1009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Gun</w:t>
      </w:r>
    </w:p>
    <w:p w:rsidR="00AF33E5" w:rsidRPr="008E6B14" w:rsidRDefault="00D0444A" w:rsidP="00AF33E5">
      <w:pPr>
        <w:pStyle w:val="ListParagraph"/>
        <w:numPr>
          <w:ilvl w:val="0"/>
          <w:numId w:val="2"/>
        </w:numPr>
        <w:spacing w:after="160" w:line="259" w:lineRule="auto"/>
      </w:pPr>
      <w:r>
        <w:t>Fire</w:t>
      </w:r>
      <w:r w:rsidR="00AF33E5" w:rsidRPr="008E6B14">
        <w:t xml:space="preserve">: </w:t>
      </w:r>
      <w:r>
        <w:t>Press the left mouse gun to fire a shot</w:t>
      </w:r>
    </w:p>
    <w:p w:rsidR="00AF33E5" w:rsidRPr="008E6B14" w:rsidRDefault="00D0444A" w:rsidP="00AF33E5">
      <w:pPr>
        <w:pStyle w:val="ListParagraph"/>
        <w:numPr>
          <w:ilvl w:val="0"/>
          <w:numId w:val="2"/>
        </w:numPr>
        <w:spacing w:after="160" w:line="259" w:lineRule="auto"/>
      </w:pPr>
      <w:r>
        <w:t>Aim</w:t>
      </w:r>
      <w:r w:rsidR="00AF33E5" w:rsidRPr="008E6B14">
        <w:t xml:space="preserve">: </w:t>
      </w:r>
      <w:r>
        <w:t>Press and hold right mouse button to aim the gun</w:t>
      </w:r>
    </w:p>
    <w:p w:rsidR="0068037F" w:rsidRDefault="0068037F" w:rsidP="00686D09">
      <w:pPr>
        <w:rPr>
          <w:b/>
          <w:sz w:val="24"/>
          <w:szCs w:val="24"/>
        </w:rPr>
      </w:pPr>
    </w:p>
    <w:p w:rsidR="008B66B7" w:rsidRDefault="008B66B7" w:rsidP="00686D09">
      <w:pPr>
        <w:rPr>
          <w:b/>
          <w:sz w:val="24"/>
          <w:szCs w:val="24"/>
        </w:rPr>
      </w:pPr>
    </w:p>
    <w:p w:rsidR="008B66B7" w:rsidRDefault="008B66B7" w:rsidP="00686D09">
      <w:pPr>
        <w:rPr>
          <w:b/>
          <w:sz w:val="24"/>
          <w:szCs w:val="24"/>
        </w:rPr>
      </w:pPr>
    </w:p>
    <w:p w:rsidR="008B66B7" w:rsidRPr="008C6B2D" w:rsidRDefault="008B66B7" w:rsidP="00686D09">
      <w:pPr>
        <w:rPr>
          <w:b/>
          <w:sz w:val="24"/>
          <w:szCs w:val="24"/>
        </w:rPr>
      </w:pPr>
    </w:p>
    <w:p w:rsidR="005C2F0F" w:rsidRDefault="009F6693" w:rsidP="005C2F0F">
      <w:pPr>
        <w:pStyle w:val="ListParagraph"/>
        <w:numPr>
          <w:ilvl w:val="0"/>
          <w:numId w:val="1"/>
        </w:numPr>
        <w:spacing w:after="0" w:line="240" w:lineRule="auto"/>
        <w:rPr>
          <w:b/>
          <w:sz w:val="24"/>
          <w:szCs w:val="24"/>
        </w:rPr>
      </w:pPr>
      <w:r w:rsidRPr="008C6B2D">
        <w:rPr>
          <w:b/>
          <w:sz w:val="24"/>
          <w:szCs w:val="24"/>
        </w:rPr>
        <w:t xml:space="preserve">Sound </w:t>
      </w:r>
      <w:r w:rsidR="003E1D34">
        <w:rPr>
          <w:b/>
          <w:sz w:val="24"/>
          <w:szCs w:val="24"/>
        </w:rPr>
        <w:t>Index</w:t>
      </w:r>
    </w:p>
    <w:p w:rsidR="004E1311" w:rsidRPr="004E1311" w:rsidRDefault="004E1311" w:rsidP="004E1311">
      <w:pPr>
        <w:spacing w:after="0" w:line="240" w:lineRule="auto"/>
        <w:rPr>
          <w:b/>
          <w:sz w:val="24"/>
          <w:szCs w:val="24"/>
        </w:rPr>
      </w:pPr>
    </w:p>
    <w:p w:rsidR="00803E2D" w:rsidRDefault="00803E2D" w:rsidP="00803E2D">
      <w:pPr>
        <w:ind w:left="720" w:firstLine="720"/>
        <w:rPr>
          <w:rFonts w:eastAsia="Microsoft YaHei Light" w:cs="Adobe Arabic"/>
        </w:rPr>
      </w:pPr>
      <w:r>
        <w:rPr>
          <w:rFonts w:eastAsia="Microsoft YaHei Light" w:cs="Adobe Arabic"/>
        </w:rPr>
        <w:t>Unity Standard Asset Packages</w:t>
      </w:r>
    </w:p>
    <w:p w:rsidR="00803E2D" w:rsidRDefault="00803E2D" w:rsidP="00803E2D">
      <w:pPr>
        <w:pStyle w:val="ListParagraph"/>
        <w:numPr>
          <w:ilvl w:val="0"/>
          <w:numId w:val="2"/>
        </w:numPr>
        <w:rPr>
          <w:rFonts w:eastAsia="Microsoft YaHei Light" w:cs="Adobe Arabic"/>
        </w:rPr>
      </w:pPr>
      <w:r>
        <w:rPr>
          <w:rFonts w:eastAsia="Microsoft YaHei Light" w:cs="Adobe Arabic"/>
        </w:rPr>
        <w:t>Characters</w:t>
      </w:r>
    </w:p>
    <w:p w:rsidR="00803E2D" w:rsidRDefault="00803E2D" w:rsidP="00803E2D">
      <w:pPr>
        <w:pStyle w:val="ListParagraph"/>
        <w:numPr>
          <w:ilvl w:val="0"/>
          <w:numId w:val="2"/>
        </w:numPr>
        <w:rPr>
          <w:rFonts w:eastAsia="Microsoft YaHei Light" w:cs="Adobe Arabic"/>
        </w:rPr>
      </w:pPr>
      <w:r>
        <w:rPr>
          <w:rFonts w:eastAsia="Microsoft YaHei Light" w:cs="Adobe Arabic"/>
        </w:rPr>
        <w:t>Cross Platform Input</w:t>
      </w:r>
    </w:p>
    <w:p w:rsidR="00803E2D" w:rsidRDefault="00803E2D" w:rsidP="00803E2D">
      <w:pPr>
        <w:pStyle w:val="ListParagraph"/>
        <w:numPr>
          <w:ilvl w:val="0"/>
          <w:numId w:val="2"/>
        </w:numPr>
        <w:rPr>
          <w:rFonts w:eastAsia="Microsoft YaHei Light" w:cs="Adobe Arabic"/>
        </w:rPr>
      </w:pPr>
      <w:r>
        <w:rPr>
          <w:rFonts w:eastAsia="Microsoft YaHei Light" w:cs="Adobe Arabic"/>
        </w:rPr>
        <w:t>Environment</w:t>
      </w:r>
    </w:p>
    <w:p w:rsidR="00803E2D" w:rsidRDefault="00803E2D" w:rsidP="00803E2D">
      <w:pPr>
        <w:pStyle w:val="ListParagraph"/>
        <w:numPr>
          <w:ilvl w:val="0"/>
          <w:numId w:val="2"/>
        </w:numPr>
        <w:rPr>
          <w:rFonts w:eastAsia="Microsoft YaHei Light" w:cs="Adobe Arabic"/>
        </w:rPr>
      </w:pPr>
      <w:r>
        <w:rPr>
          <w:rFonts w:eastAsia="Microsoft YaHei Light" w:cs="Adobe Arabic"/>
        </w:rPr>
        <w:t>Physics Materials</w:t>
      </w:r>
    </w:p>
    <w:p w:rsidR="00803E2D" w:rsidRDefault="00803E2D" w:rsidP="00803E2D">
      <w:pPr>
        <w:pStyle w:val="ListParagraph"/>
        <w:numPr>
          <w:ilvl w:val="0"/>
          <w:numId w:val="2"/>
        </w:numPr>
        <w:rPr>
          <w:rFonts w:eastAsia="Microsoft YaHei Light" w:cs="Adobe Arabic"/>
        </w:rPr>
      </w:pPr>
      <w:r>
        <w:rPr>
          <w:rFonts w:eastAsia="Microsoft YaHei Light" w:cs="Adobe Arabic"/>
        </w:rPr>
        <w:t xml:space="preserve">Utility </w:t>
      </w:r>
    </w:p>
    <w:p w:rsidR="00803E2D" w:rsidRDefault="00803E2D" w:rsidP="00803E2D">
      <w:pPr>
        <w:ind w:left="1440"/>
        <w:rPr>
          <w:rFonts w:eastAsia="Microsoft YaHei Light" w:cs="Adobe Arabic"/>
        </w:rPr>
      </w:pPr>
      <w:r>
        <w:rPr>
          <w:rFonts w:eastAsia="Microsoft YaHei Light" w:cs="Adobe Arabic"/>
        </w:rPr>
        <w:t>Assets from my teacher</w:t>
      </w:r>
    </w:p>
    <w:p w:rsidR="00803E2D" w:rsidRDefault="00803E2D" w:rsidP="00803E2D">
      <w:pPr>
        <w:pStyle w:val="ListParagraph"/>
        <w:numPr>
          <w:ilvl w:val="0"/>
          <w:numId w:val="2"/>
        </w:numPr>
        <w:rPr>
          <w:rFonts w:eastAsia="Microsoft YaHei Light" w:cs="Adobe Arabic"/>
        </w:rPr>
      </w:pPr>
      <w:r>
        <w:rPr>
          <w:rFonts w:eastAsia="Microsoft YaHei Light" w:cs="Adobe Arabic"/>
        </w:rPr>
        <w:t>FPS Effects</w:t>
      </w:r>
    </w:p>
    <w:p w:rsidR="00686D09" w:rsidRDefault="00803E2D" w:rsidP="00686D09">
      <w:pPr>
        <w:pStyle w:val="ListParagraph"/>
        <w:numPr>
          <w:ilvl w:val="0"/>
          <w:numId w:val="2"/>
        </w:numPr>
        <w:rPr>
          <w:rFonts w:eastAsia="Microsoft YaHei Light" w:cs="Adobe Arabic"/>
        </w:rPr>
      </w:pPr>
      <w:r w:rsidRPr="00803E2D">
        <w:rPr>
          <w:rFonts w:eastAsia="Microsoft YaHei Light" w:cs="Adobe Arabic"/>
        </w:rPr>
        <w:t>Terrain</w:t>
      </w:r>
    </w:p>
    <w:p w:rsidR="00803E2D" w:rsidRDefault="00803E2D" w:rsidP="00803E2D">
      <w:pPr>
        <w:pStyle w:val="ListParagraph"/>
        <w:ind w:left="2520"/>
        <w:rPr>
          <w:rFonts w:eastAsia="Microsoft YaHei Light" w:cs="Adobe Arabic"/>
        </w:rPr>
      </w:pPr>
    </w:p>
    <w:p w:rsidR="00803E2D" w:rsidRPr="00803E2D" w:rsidRDefault="00803E2D" w:rsidP="00803E2D">
      <w:pPr>
        <w:pStyle w:val="ListParagraph"/>
        <w:ind w:left="2520"/>
        <w:rPr>
          <w:rFonts w:eastAsia="Microsoft YaHei Light" w:cs="Adobe Arabic"/>
        </w:rPr>
      </w:pPr>
    </w:p>
    <w:p w:rsidR="009F6693" w:rsidRDefault="009F6693" w:rsidP="00686D09">
      <w:pPr>
        <w:pStyle w:val="ListParagraph"/>
        <w:numPr>
          <w:ilvl w:val="0"/>
          <w:numId w:val="1"/>
        </w:numPr>
        <w:rPr>
          <w:b/>
          <w:sz w:val="24"/>
          <w:szCs w:val="24"/>
        </w:rPr>
      </w:pPr>
      <w:r w:rsidRPr="008C6B2D">
        <w:rPr>
          <w:b/>
          <w:sz w:val="24"/>
          <w:szCs w:val="24"/>
        </w:rPr>
        <w:t xml:space="preserve">Art </w:t>
      </w:r>
      <w:r w:rsidR="005C2F0F">
        <w:rPr>
          <w:b/>
          <w:sz w:val="24"/>
          <w:szCs w:val="24"/>
        </w:rPr>
        <w:t xml:space="preserve">/ Multimedia </w:t>
      </w:r>
      <w:r w:rsidR="003E1D34">
        <w:rPr>
          <w:b/>
          <w:sz w:val="24"/>
          <w:szCs w:val="24"/>
        </w:rPr>
        <w:t>Index</w:t>
      </w:r>
    </w:p>
    <w:p w:rsidR="007D39D2" w:rsidRDefault="00803E2D" w:rsidP="004C676C">
      <w:pPr>
        <w:ind w:left="720" w:firstLine="720"/>
        <w:rPr>
          <w:rFonts w:eastAsia="Microsoft YaHei Light" w:cs="Adobe Arabic"/>
        </w:rPr>
      </w:pPr>
      <w:r>
        <w:rPr>
          <w:rFonts w:eastAsia="Microsoft YaHei Light" w:cs="Adobe Arabic"/>
        </w:rPr>
        <w:t xml:space="preserve">Unity </w:t>
      </w:r>
      <w:r w:rsidR="00C33618">
        <w:rPr>
          <w:rFonts w:eastAsia="Microsoft YaHei Light" w:cs="Adobe Arabic"/>
        </w:rPr>
        <w:t>Standard Asset Packages</w:t>
      </w:r>
    </w:p>
    <w:p w:rsidR="00C33618" w:rsidRDefault="00C33618" w:rsidP="00C33618">
      <w:pPr>
        <w:pStyle w:val="ListParagraph"/>
        <w:numPr>
          <w:ilvl w:val="0"/>
          <w:numId w:val="2"/>
        </w:numPr>
        <w:rPr>
          <w:rFonts w:eastAsia="Microsoft YaHei Light" w:cs="Adobe Arabic"/>
        </w:rPr>
      </w:pPr>
      <w:r>
        <w:rPr>
          <w:rFonts w:eastAsia="Microsoft YaHei Light" w:cs="Adobe Arabic"/>
        </w:rPr>
        <w:t>Characters</w:t>
      </w:r>
    </w:p>
    <w:p w:rsidR="00C33618" w:rsidRDefault="00C33618" w:rsidP="00C33618">
      <w:pPr>
        <w:pStyle w:val="ListParagraph"/>
        <w:numPr>
          <w:ilvl w:val="0"/>
          <w:numId w:val="2"/>
        </w:numPr>
        <w:rPr>
          <w:rFonts w:eastAsia="Microsoft YaHei Light" w:cs="Adobe Arabic"/>
        </w:rPr>
      </w:pPr>
      <w:r>
        <w:rPr>
          <w:rFonts w:eastAsia="Microsoft YaHei Light" w:cs="Adobe Arabic"/>
        </w:rPr>
        <w:t>Cross</w:t>
      </w:r>
      <w:r w:rsidR="00803E2D">
        <w:rPr>
          <w:rFonts w:eastAsia="Microsoft YaHei Light" w:cs="Adobe Arabic"/>
        </w:rPr>
        <w:t xml:space="preserve"> </w:t>
      </w:r>
      <w:r>
        <w:rPr>
          <w:rFonts w:eastAsia="Microsoft YaHei Light" w:cs="Adobe Arabic"/>
        </w:rPr>
        <w:t>Platform</w:t>
      </w:r>
      <w:r w:rsidR="00803E2D">
        <w:rPr>
          <w:rFonts w:eastAsia="Microsoft YaHei Light" w:cs="Adobe Arabic"/>
        </w:rPr>
        <w:t xml:space="preserve"> </w:t>
      </w:r>
      <w:r>
        <w:rPr>
          <w:rFonts w:eastAsia="Microsoft YaHei Light" w:cs="Adobe Arabic"/>
        </w:rPr>
        <w:t>Input</w:t>
      </w:r>
    </w:p>
    <w:p w:rsidR="00C33618" w:rsidRDefault="00C33618" w:rsidP="00C33618">
      <w:pPr>
        <w:pStyle w:val="ListParagraph"/>
        <w:numPr>
          <w:ilvl w:val="0"/>
          <w:numId w:val="2"/>
        </w:numPr>
        <w:rPr>
          <w:rFonts w:eastAsia="Microsoft YaHei Light" w:cs="Adobe Arabic"/>
        </w:rPr>
      </w:pPr>
      <w:r>
        <w:rPr>
          <w:rFonts w:eastAsia="Microsoft YaHei Light" w:cs="Adobe Arabic"/>
        </w:rPr>
        <w:t>Environment</w:t>
      </w:r>
    </w:p>
    <w:p w:rsidR="00803E2D" w:rsidRDefault="00803E2D" w:rsidP="00C33618">
      <w:pPr>
        <w:pStyle w:val="ListParagraph"/>
        <w:numPr>
          <w:ilvl w:val="0"/>
          <w:numId w:val="2"/>
        </w:numPr>
        <w:rPr>
          <w:rFonts w:eastAsia="Microsoft YaHei Light" w:cs="Adobe Arabic"/>
        </w:rPr>
      </w:pPr>
      <w:r>
        <w:rPr>
          <w:rFonts w:eastAsia="Microsoft YaHei Light" w:cs="Adobe Arabic"/>
        </w:rPr>
        <w:t>Physics Materials</w:t>
      </w:r>
    </w:p>
    <w:p w:rsidR="00803E2D" w:rsidRDefault="00803E2D" w:rsidP="00C33618">
      <w:pPr>
        <w:pStyle w:val="ListParagraph"/>
        <w:numPr>
          <w:ilvl w:val="0"/>
          <w:numId w:val="2"/>
        </w:numPr>
        <w:rPr>
          <w:rFonts w:eastAsia="Microsoft YaHei Light" w:cs="Adobe Arabic"/>
        </w:rPr>
      </w:pPr>
      <w:r>
        <w:rPr>
          <w:rFonts w:eastAsia="Microsoft YaHei Light" w:cs="Adobe Arabic"/>
        </w:rPr>
        <w:t xml:space="preserve">Utility </w:t>
      </w:r>
    </w:p>
    <w:p w:rsidR="00803E2D" w:rsidRDefault="00803E2D" w:rsidP="00803E2D">
      <w:pPr>
        <w:ind w:left="1440"/>
        <w:rPr>
          <w:rFonts w:eastAsia="Microsoft YaHei Light" w:cs="Adobe Arabic"/>
        </w:rPr>
      </w:pPr>
      <w:r>
        <w:rPr>
          <w:rFonts w:eastAsia="Microsoft YaHei Light" w:cs="Adobe Arabic"/>
        </w:rPr>
        <w:t>Assets from my teacher</w:t>
      </w:r>
    </w:p>
    <w:p w:rsidR="00803E2D" w:rsidRDefault="00803E2D" w:rsidP="00803E2D">
      <w:pPr>
        <w:pStyle w:val="ListParagraph"/>
        <w:numPr>
          <w:ilvl w:val="0"/>
          <w:numId w:val="2"/>
        </w:numPr>
        <w:rPr>
          <w:rFonts w:eastAsia="Microsoft YaHei Light" w:cs="Adobe Arabic"/>
        </w:rPr>
      </w:pPr>
      <w:r>
        <w:rPr>
          <w:rFonts w:eastAsia="Microsoft YaHei Light" w:cs="Adobe Arabic"/>
        </w:rPr>
        <w:t>FPS Effects</w:t>
      </w:r>
    </w:p>
    <w:p w:rsidR="00803E2D" w:rsidRPr="00803E2D" w:rsidRDefault="00803E2D" w:rsidP="00803E2D">
      <w:pPr>
        <w:pStyle w:val="ListParagraph"/>
        <w:numPr>
          <w:ilvl w:val="0"/>
          <w:numId w:val="2"/>
        </w:numPr>
        <w:rPr>
          <w:rFonts w:eastAsia="Microsoft YaHei Light" w:cs="Adobe Arabic"/>
        </w:rPr>
      </w:pPr>
      <w:r w:rsidRPr="00803E2D">
        <w:rPr>
          <w:rFonts w:eastAsia="Microsoft YaHei Light" w:cs="Adobe Arabic"/>
        </w:rPr>
        <w:t>Terrain</w:t>
      </w:r>
    </w:p>
    <w:p w:rsidR="00536764" w:rsidRDefault="00536764" w:rsidP="003831A4">
      <w:pPr>
        <w:ind w:left="1440"/>
        <w:rPr>
          <w:sz w:val="24"/>
          <w:szCs w:val="24"/>
        </w:rPr>
      </w:pPr>
      <w:r w:rsidRPr="00536764">
        <w:rPr>
          <w:sz w:val="24"/>
          <w:szCs w:val="24"/>
        </w:rPr>
        <w:t>Dungeon Level Kit</w:t>
      </w:r>
    </w:p>
    <w:p w:rsidR="00536764" w:rsidRDefault="00536764" w:rsidP="00536764">
      <w:pPr>
        <w:pStyle w:val="ListParagraph"/>
        <w:numPr>
          <w:ilvl w:val="0"/>
          <w:numId w:val="2"/>
        </w:numPr>
        <w:rPr>
          <w:sz w:val="24"/>
          <w:szCs w:val="24"/>
        </w:rPr>
      </w:pPr>
      <w:r>
        <w:rPr>
          <w:sz w:val="24"/>
          <w:szCs w:val="24"/>
        </w:rPr>
        <w:t>Arch</w:t>
      </w:r>
    </w:p>
    <w:p w:rsidR="00536764" w:rsidRDefault="00536764" w:rsidP="00536764">
      <w:pPr>
        <w:pStyle w:val="ListParagraph"/>
        <w:numPr>
          <w:ilvl w:val="0"/>
          <w:numId w:val="2"/>
        </w:numPr>
        <w:rPr>
          <w:sz w:val="24"/>
          <w:szCs w:val="24"/>
        </w:rPr>
      </w:pPr>
      <w:r>
        <w:rPr>
          <w:sz w:val="24"/>
          <w:szCs w:val="24"/>
        </w:rPr>
        <w:t>Floor</w:t>
      </w:r>
    </w:p>
    <w:p w:rsidR="005909DD" w:rsidRDefault="00536764" w:rsidP="00536764">
      <w:pPr>
        <w:pStyle w:val="ListParagraph"/>
        <w:numPr>
          <w:ilvl w:val="0"/>
          <w:numId w:val="2"/>
        </w:numPr>
        <w:rPr>
          <w:sz w:val="24"/>
          <w:szCs w:val="24"/>
        </w:rPr>
      </w:pPr>
      <w:r>
        <w:rPr>
          <w:sz w:val="24"/>
          <w:szCs w:val="24"/>
        </w:rPr>
        <w:t>Wall</w:t>
      </w:r>
      <w:r w:rsidR="00747F68" w:rsidRPr="00536764">
        <w:rPr>
          <w:sz w:val="24"/>
          <w:szCs w:val="24"/>
        </w:rPr>
        <w:t xml:space="preserve"> </w:t>
      </w:r>
    </w:p>
    <w:p w:rsidR="00536764" w:rsidRDefault="00536764" w:rsidP="00536764">
      <w:pPr>
        <w:pStyle w:val="ListParagraph"/>
        <w:numPr>
          <w:ilvl w:val="0"/>
          <w:numId w:val="2"/>
        </w:numPr>
        <w:rPr>
          <w:sz w:val="24"/>
          <w:szCs w:val="24"/>
        </w:rPr>
      </w:pPr>
      <w:hyperlink r:id="rId17" w:history="1">
        <w:r w:rsidRPr="003B0FFD">
          <w:rPr>
            <w:rStyle w:val="Hyperlink"/>
            <w:sz w:val="24"/>
            <w:szCs w:val="24"/>
          </w:rPr>
          <w:t>https://www.assetstore.unity3d.com/en/?gclid=Cj0KEQiAkIWzBRDK1ayo-Yjt38wBEiQAi7NnP6t9UsQI6KB3rEJcd-o1Pn1bcByzeTtlrD10yB8AL5gaAjdM8P8HAQ#!/content/35681</w:t>
        </w:r>
      </w:hyperlink>
    </w:p>
    <w:p w:rsidR="00536764" w:rsidRPr="00536764" w:rsidRDefault="00536764" w:rsidP="00536764">
      <w:pPr>
        <w:pStyle w:val="ListParagraph"/>
        <w:numPr>
          <w:ilvl w:val="0"/>
          <w:numId w:val="2"/>
        </w:numPr>
        <w:rPr>
          <w:sz w:val="24"/>
          <w:szCs w:val="24"/>
        </w:rPr>
      </w:pPr>
    </w:p>
    <w:sectPr w:rsidR="00536764" w:rsidRPr="00536764" w:rsidSect="008E601F">
      <w:headerReference w:type="even" r:id="rId18"/>
      <w:headerReference w:type="default" r:id="rId19"/>
      <w:footerReference w:type="even" r:id="rId20"/>
      <w:footerReference w:type="default" r:id="rId2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088A" w:rsidRDefault="008D088A" w:rsidP="00C152DC">
      <w:pPr>
        <w:spacing w:after="0" w:line="240" w:lineRule="auto"/>
      </w:pPr>
      <w:r>
        <w:separator/>
      </w:r>
    </w:p>
  </w:endnote>
  <w:endnote w:type="continuationSeparator" w:id="0">
    <w:p w:rsidR="008D088A" w:rsidRDefault="008D088A"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icrosoft YaHei Light">
    <w:panose1 w:val="020B0502040204020203"/>
    <w:charset w:val="86"/>
    <w:family w:val="swiss"/>
    <w:pitch w:val="variable"/>
    <w:sig w:usb0="A00002BF" w:usb1="28CF0010" w:usb2="00000016" w:usb3="00000000" w:csb0="0004000F" w:csb1="00000000"/>
  </w:font>
  <w:font w:name="Adobe Arabic">
    <w:panose1 w:val="00000000000000000000"/>
    <w:charset w:val="00"/>
    <w:family w:val="roman"/>
    <w:notTrueType/>
    <w:pitch w:val="variable"/>
    <w:sig w:usb0="8000202F" w:usb1="8000A04A"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65B" w:rsidRDefault="00DB1C45">
    <w:pPr>
      <w:pStyle w:val="Footer"/>
      <w:pBdr>
        <w:top w:val="thinThickSmallGap" w:sz="24" w:space="1" w:color="622423" w:themeColor="accent2" w:themeShade="7F"/>
      </w:pBdr>
      <w:rPr>
        <w:rFonts w:asciiTheme="majorHAnsi" w:hAnsiTheme="majorHAnsi"/>
      </w:rPr>
    </w:pPr>
    <w:r>
      <w:rPr>
        <w:rFonts w:asciiTheme="majorHAnsi" w:hAnsiTheme="majorHAnsi"/>
        <w:b/>
      </w:rPr>
      <w:t>Version Number 1</w:t>
    </w:r>
    <w:r w:rsidR="00AA765B" w:rsidRPr="00AA765B">
      <w:rPr>
        <w:rFonts w:asciiTheme="majorHAnsi" w:hAnsiTheme="majorHAnsi"/>
        <w:b/>
      </w:rPr>
      <w:t>.</w:t>
    </w:r>
    <w:r>
      <w:rPr>
        <w:rFonts w:asciiTheme="majorHAnsi" w:hAnsiTheme="majorHAnsi"/>
        <w:b/>
      </w:rPr>
      <w:t>3</w:t>
    </w:r>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420148" w:rsidRPr="00420148">
      <w:rPr>
        <w:rFonts w:asciiTheme="majorHAnsi" w:hAnsiTheme="majorHAnsi"/>
        <w:noProof/>
      </w:rPr>
      <w:t>6</w:t>
    </w:r>
    <w:r w:rsidR="00953C99">
      <w:rPr>
        <w:rFonts w:asciiTheme="majorHAnsi" w:hAnsiTheme="majorHAnsi"/>
        <w:noProof/>
      </w:rPr>
      <w:fldChar w:fldCharType="end"/>
    </w:r>
  </w:p>
  <w:p w:rsidR="00AA765B" w:rsidRDefault="00AA76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65B" w:rsidRDefault="008D088A">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EndPr/>
      <w:sdtContent>
        <w:r w:rsidR="00AA765B">
          <w:rPr>
            <w:rFonts w:asciiTheme="majorHAnsi" w:hAnsiTheme="majorHAnsi"/>
          </w:rPr>
          <w:t>[Type text]</w:t>
        </w:r>
      </w:sdtContent>
    </w:sdt>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420148" w:rsidRPr="00420148">
      <w:rPr>
        <w:rFonts w:asciiTheme="majorHAnsi" w:hAnsiTheme="majorHAnsi"/>
        <w:noProof/>
      </w:rPr>
      <w:t>5</w:t>
    </w:r>
    <w:r w:rsidR="00953C99">
      <w:rPr>
        <w:rFonts w:asciiTheme="majorHAnsi" w:hAnsiTheme="majorHAnsi"/>
        <w:noProof/>
      </w:rPr>
      <w:fldChar w:fldCharType="end"/>
    </w:r>
  </w:p>
  <w:p w:rsidR="00AA765B" w:rsidRDefault="00AA76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088A" w:rsidRDefault="008D088A" w:rsidP="00C152DC">
      <w:pPr>
        <w:spacing w:after="0" w:line="240" w:lineRule="auto"/>
      </w:pPr>
      <w:r>
        <w:separator/>
      </w:r>
    </w:p>
  </w:footnote>
  <w:footnote w:type="continuationSeparator" w:id="0">
    <w:p w:rsidR="008D088A" w:rsidRDefault="008D088A" w:rsidP="00C15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C152DC">
      <w:tc>
        <w:tcPr>
          <w:tcW w:w="3500" w:type="pct"/>
          <w:tcBorders>
            <w:bottom w:val="single" w:sz="4" w:space="0" w:color="auto"/>
          </w:tcBorders>
          <w:vAlign w:val="bottom"/>
        </w:tcPr>
        <w:p w:rsidR="00C152DC" w:rsidRDefault="00C152DC">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1E7C88">
                <w:rPr>
                  <w:b/>
                  <w:bCs/>
                  <w:caps/>
                  <w:sz w:val="24"/>
                  <w:szCs w:val="24"/>
                  <w:lang w:val="en-US"/>
                </w:rPr>
                <w:t>Target Practice</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5-12-04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Default="00DB1C45" w:rsidP="00DB1C45">
              <w:pPr>
                <w:pStyle w:val="Header"/>
                <w:rPr>
                  <w:color w:val="FFFFFF" w:themeColor="background1"/>
                </w:rPr>
              </w:pPr>
              <w:r>
                <w:rPr>
                  <w:color w:val="FFFFFF" w:themeColor="background1"/>
                </w:rPr>
                <w:t>December</w:t>
              </w:r>
              <w:r>
                <w:rPr>
                  <w:color w:val="FFFFFF" w:themeColor="background1"/>
                  <w:lang w:val="en-US"/>
                </w:rPr>
                <w:t xml:space="preserve"> 4</w:t>
              </w:r>
              <w:r w:rsidR="0044103F">
                <w:rPr>
                  <w:color w:val="FFFFFF" w:themeColor="background1"/>
                  <w:lang w:val="en-US"/>
                </w:rPr>
                <w:t>, 2015</w:t>
              </w:r>
            </w:p>
          </w:tc>
        </w:sdtContent>
      </w:sdt>
    </w:tr>
  </w:tbl>
  <w:p w:rsidR="00C152DC" w:rsidRDefault="00C152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C152DC">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5-12-04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Pr="00C152DC" w:rsidRDefault="00DB1C45">
              <w:pPr>
                <w:pStyle w:val="Header"/>
                <w:jc w:val="right"/>
                <w:rPr>
                  <w:color w:val="FFFFFF" w:themeColor="background1"/>
                  <w:sz w:val="20"/>
                  <w:szCs w:val="20"/>
                </w:rPr>
              </w:pPr>
              <w:r>
                <w:rPr>
                  <w:color w:val="FFFFFF" w:themeColor="background1"/>
                  <w:lang w:val="en-US"/>
                </w:rPr>
                <w:t>December 4, 2015</w:t>
              </w:r>
            </w:p>
          </w:tc>
        </w:sdtContent>
      </w:sdt>
      <w:tc>
        <w:tcPr>
          <w:tcW w:w="4000" w:type="pct"/>
          <w:tcBorders>
            <w:bottom w:val="single" w:sz="4" w:space="0" w:color="auto"/>
          </w:tcBorders>
          <w:vAlign w:val="bottom"/>
        </w:tcPr>
        <w:p w:rsidR="00C152DC" w:rsidRDefault="00C152D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1E7C88">
                <w:rPr>
                  <w:b/>
                  <w:bCs/>
                  <w:caps/>
                  <w:sz w:val="24"/>
                  <w:szCs w:val="24"/>
                  <w:lang w:val="en-US"/>
                </w:rPr>
                <w:t>Target Practice</w:t>
              </w:r>
            </w:sdtContent>
          </w:sdt>
          <w:r>
            <w:rPr>
              <w:b/>
              <w:bCs/>
              <w:color w:val="76923C" w:themeColor="accent3" w:themeShade="BF"/>
              <w:sz w:val="24"/>
              <w:szCs w:val="24"/>
            </w:rPr>
            <w:t>]</w:t>
          </w:r>
        </w:p>
      </w:tc>
    </w:tr>
  </w:tbl>
  <w:p w:rsidR="00C152DC" w:rsidRDefault="00C152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0F089E"/>
    <w:multiLevelType w:val="hybridMultilevel"/>
    <w:tmpl w:val="B19A01A0"/>
    <w:lvl w:ilvl="0" w:tplc="0B9E0980">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2F9B0878"/>
    <w:multiLevelType w:val="hybridMultilevel"/>
    <w:tmpl w:val="FD4A9EEC"/>
    <w:lvl w:ilvl="0" w:tplc="5E401A22">
      <w:numFmt w:val="bullet"/>
      <w:lvlText w:val="-"/>
      <w:lvlJc w:val="left"/>
      <w:pPr>
        <w:ind w:left="2520" w:hanging="360"/>
      </w:pPr>
      <w:rPr>
        <w:rFonts w:ascii="Calibri" w:eastAsiaTheme="minorHAnsi" w:hAnsi="Calibri" w:cstheme="minorBidi"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3">
    <w:nsid w:val="55F308CC"/>
    <w:multiLevelType w:val="hybridMultilevel"/>
    <w:tmpl w:val="76E0DBCA"/>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BBC"/>
    <w:rsid w:val="00021BBC"/>
    <w:rsid w:val="00023AF4"/>
    <w:rsid w:val="00030CFB"/>
    <w:rsid w:val="00041C8A"/>
    <w:rsid w:val="000437DD"/>
    <w:rsid w:val="00080D8D"/>
    <w:rsid w:val="000B23F3"/>
    <w:rsid w:val="000C2161"/>
    <w:rsid w:val="000E1913"/>
    <w:rsid w:val="0014357E"/>
    <w:rsid w:val="00196E4F"/>
    <w:rsid w:val="001E7C88"/>
    <w:rsid w:val="00203DC2"/>
    <w:rsid w:val="00220F4D"/>
    <w:rsid w:val="00265780"/>
    <w:rsid w:val="00292559"/>
    <w:rsid w:val="002B0C79"/>
    <w:rsid w:val="002B2854"/>
    <w:rsid w:val="002B5C80"/>
    <w:rsid w:val="002E0B7F"/>
    <w:rsid w:val="002E76AA"/>
    <w:rsid w:val="00341B51"/>
    <w:rsid w:val="00342A01"/>
    <w:rsid w:val="003831A4"/>
    <w:rsid w:val="00385C91"/>
    <w:rsid w:val="003879AA"/>
    <w:rsid w:val="003B1EA0"/>
    <w:rsid w:val="003E1D34"/>
    <w:rsid w:val="003E1D56"/>
    <w:rsid w:val="00420148"/>
    <w:rsid w:val="00420F46"/>
    <w:rsid w:val="0044103F"/>
    <w:rsid w:val="004457EA"/>
    <w:rsid w:val="00455217"/>
    <w:rsid w:val="00481AA4"/>
    <w:rsid w:val="004C676C"/>
    <w:rsid w:val="004E1311"/>
    <w:rsid w:val="004E378D"/>
    <w:rsid w:val="004F6CAE"/>
    <w:rsid w:val="005202D1"/>
    <w:rsid w:val="0052734F"/>
    <w:rsid w:val="00536764"/>
    <w:rsid w:val="005401F2"/>
    <w:rsid w:val="00540299"/>
    <w:rsid w:val="005909DD"/>
    <w:rsid w:val="005B271C"/>
    <w:rsid w:val="005B6863"/>
    <w:rsid w:val="005C2F0F"/>
    <w:rsid w:val="005D19C7"/>
    <w:rsid w:val="005F4ACC"/>
    <w:rsid w:val="005F6130"/>
    <w:rsid w:val="00632BBD"/>
    <w:rsid w:val="0068037F"/>
    <w:rsid w:val="00680C43"/>
    <w:rsid w:val="00682626"/>
    <w:rsid w:val="00686D09"/>
    <w:rsid w:val="00691022"/>
    <w:rsid w:val="006A240F"/>
    <w:rsid w:val="006D2709"/>
    <w:rsid w:val="006E0893"/>
    <w:rsid w:val="006E614C"/>
    <w:rsid w:val="006E7D86"/>
    <w:rsid w:val="006F2387"/>
    <w:rsid w:val="00741A04"/>
    <w:rsid w:val="00744BAC"/>
    <w:rsid w:val="00747F68"/>
    <w:rsid w:val="00765D17"/>
    <w:rsid w:val="00771846"/>
    <w:rsid w:val="007D2A8E"/>
    <w:rsid w:val="007D39D2"/>
    <w:rsid w:val="007E4B02"/>
    <w:rsid w:val="007F1C3B"/>
    <w:rsid w:val="00803E2D"/>
    <w:rsid w:val="00867EE6"/>
    <w:rsid w:val="00881870"/>
    <w:rsid w:val="0088441C"/>
    <w:rsid w:val="008B541F"/>
    <w:rsid w:val="008B66B7"/>
    <w:rsid w:val="008C6B2D"/>
    <w:rsid w:val="008D088A"/>
    <w:rsid w:val="008E601F"/>
    <w:rsid w:val="008F3C94"/>
    <w:rsid w:val="008F413F"/>
    <w:rsid w:val="0090176E"/>
    <w:rsid w:val="0091300B"/>
    <w:rsid w:val="00937E5F"/>
    <w:rsid w:val="00953C99"/>
    <w:rsid w:val="00996533"/>
    <w:rsid w:val="009A4D42"/>
    <w:rsid w:val="009B7152"/>
    <w:rsid w:val="009F01FD"/>
    <w:rsid w:val="009F3F07"/>
    <w:rsid w:val="009F6693"/>
    <w:rsid w:val="00A05FED"/>
    <w:rsid w:val="00A262FC"/>
    <w:rsid w:val="00A82F17"/>
    <w:rsid w:val="00A8765C"/>
    <w:rsid w:val="00A91372"/>
    <w:rsid w:val="00AA6339"/>
    <w:rsid w:val="00AA765B"/>
    <w:rsid w:val="00AD223E"/>
    <w:rsid w:val="00AD2FF0"/>
    <w:rsid w:val="00AF33E5"/>
    <w:rsid w:val="00B45073"/>
    <w:rsid w:val="00B63B2B"/>
    <w:rsid w:val="00B77E4F"/>
    <w:rsid w:val="00B8342F"/>
    <w:rsid w:val="00BF4089"/>
    <w:rsid w:val="00C152DC"/>
    <w:rsid w:val="00C30843"/>
    <w:rsid w:val="00C33618"/>
    <w:rsid w:val="00C40AFD"/>
    <w:rsid w:val="00C467E7"/>
    <w:rsid w:val="00C60AAE"/>
    <w:rsid w:val="00C726D5"/>
    <w:rsid w:val="00CB10AB"/>
    <w:rsid w:val="00CC44A1"/>
    <w:rsid w:val="00D0444A"/>
    <w:rsid w:val="00D23B64"/>
    <w:rsid w:val="00D50A1D"/>
    <w:rsid w:val="00D668E0"/>
    <w:rsid w:val="00D748DB"/>
    <w:rsid w:val="00D82416"/>
    <w:rsid w:val="00D84E34"/>
    <w:rsid w:val="00DB1C45"/>
    <w:rsid w:val="00DC5ED6"/>
    <w:rsid w:val="00E175E9"/>
    <w:rsid w:val="00E24EC0"/>
    <w:rsid w:val="00EA6C02"/>
    <w:rsid w:val="00EB2FA3"/>
    <w:rsid w:val="00EB628D"/>
    <w:rsid w:val="00EB6F93"/>
    <w:rsid w:val="00F27780"/>
    <w:rsid w:val="00F35C9E"/>
    <w:rsid w:val="00F362D0"/>
    <w:rsid w:val="00FA4F58"/>
    <w:rsid w:val="00FA6E92"/>
    <w:rsid w:val="00FD1C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styleId="Hyperlink">
    <w:name w:val="Hyperlink"/>
    <w:basedOn w:val="DefaultParagraphFont"/>
    <w:uiPriority w:val="99"/>
    <w:unhideWhenUsed/>
    <w:rsid w:val="004E1311"/>
    <w:rPr>
      <w:color w:val="0000FF" w:themeColor="hyperlink"/>
      <w:u w:val="single"/>
    </w:rPr>
  </w:style>
  <w:style w:type="table" w:styleId="TableGrid">
    <w:name w:val="Table Grid"/>
    <w:basedOn w:val="TableNormal"/>
    <w:uiPriority w:val="39"/>
    <w:rsid w:val="006F2387"/>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styleId="Hyperlink">
    <w:name w:val="Hyperlink"/>
    <w:basedOn w:val="DefaultParagraphFont"/>
    <w:uiPriority w:val="99"/>
    <w:unhideWhenUsed/>
    <w:rsid w:val="004E1311"/>
    <w:rPr>
      <w:color w:val="0000FF" w:themeColor="hyperlink"/>
      <w:u w:val="single"/>
    </w:rPr>
  </w:style>
  <w:style w:type="table" w:styleId="TableGrid">
    <w:name w:val="Table Grid"/>
    <w:basedOn w:val="TableNormal"/>
    <w:uiPriority w:val="39"/>
    <w:rsid w:val="006F2387"/>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17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emf"/><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s://www.assetstore.unity3d.com/en/?gclid=Cj0KEQiAkIWzBRDK1ayo-Yjt38wBEiQAi7NnP6t9UsQI6KB3rEJcd-o1Pn1bcByzeTtlrD10yB8AL5gaAjdM8P8HAQ#!/content/35681"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2015-12-04T00:00:00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4.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5.xml><?xml version="1.0" encoding="utf-8"?>
<ds:datastoreItem xmlns:ds="http://schemas.openxmlformats.org/officeDocument/2006/customXml" ds:itemID="{B5414AF5-A764-4882-BED5-2495B0552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TP030000466.dotx</Template>
  <TotalTime>1512</TotalTime>
  <Pages>7</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Mine Field</vt:lpstr>
    </vt:vector>
  </TitlesOfParts>
  <Company>sdmd games</Company>
  <LinksUpToDate>false</LinksUpToDate>
  <CharactersWithSpaces>4059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Target Practice</dc:title>
  <dc:subject>Final Project</dc:subject>
  <dc:creator>Selina-Dionne Mohini Daley</dc:creator>
  <cp:lastModifiedBy>Selina</cp:lastModifiedBy>
  <cp:revision>101</cp:revision>
  <dcterms:created xsi:type="dcterms:W3CDTF">2011-07-15T01:03:00Z</dcterms:created>
  <dcterms:modified xsi:type="dcterms:W3CDTF">2015-12-05T04:26:00Z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